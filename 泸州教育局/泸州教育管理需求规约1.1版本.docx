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257ABE" w14:textId="77777777" w:rsidR="000C20D5" w:rsidRDefault="00F9133E">
      <w:pPr>
        <w:pStyle w:val="af"/>
        <w:jc w:val="right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泸州教育管理</w:t>
      </w:r>
    </w:p>
    <w:p w14:paraId="24E2B25A" w14:textId="77777777" w:rsidR="000C20D5" w:rsidRDefault="00F9133E">
      <w:pPr>
        <w:pStyle w:val="af"/>
        <w:jc w:val="right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软件需求规约</w:t>
      </w:r>
    </w:p>
    <w:p w14:paraId="27E0ECAE" w14:textId="77777777" w:rsidR="000C20D5" w:rsidRDefault="000C20D5">
      <w:pPr>
        <w:pStyle w:val="af"/>
        <w:jc w:val="right"/>
        <w:rPr>
          <w:color w:val="000000" w:themeColor="text1"/>
          <w:lang w:eastAsia="zh-CN"/>
        </w:rPr>
      </w:pPr>
    </w:p>
    <w:p w14:paraId="7AE49BB6" w14:textId="77777777" w:rsidR="000C20D5" w:rsidRDefault="000C20D5">
      <w:pPr>
        <w:pStyle w:val="af"/>
        <w:jc w:val="right"/>
        <w:rPr>
          <w:color w:val="000000" w:themeColor="text1"/>
          <w:lang w:eastAsia="zh-CN"/>
        </w:rPr>
      </w:pPr>
    </w:p>
    <w:p w14:paraId="2F36806A" w14:textId="77777777" w:rsidR="000C20D5" w:rsidRDefault="00F9133E">
      <w:pPr>
        <w:pStyle w:val="af"/>
        <w:jc w:val="right"/>
        <w:rPr>
          <w:color w:val="000000" w:themeColor="text1"/>
          <w:sz w:val="28"/>
          <w:lang w:eastAsia="zh-CN"/>
        </w:rPr>
      </w:pPr>
      <w:r>
        <w:rPr>
          <w:rFonts w:hint="eastAsia"/>
          <w:color w:val="000000" w:themeColor="text1"/>
          <w:sz w:val="28"/>
          <w:lang w:eastAsia="zh-CN"/>
        </w:rPr>
        <w:t>版本</w:t>
      </w:r>
      <w:r>
        <w:rPr>
          <w:rFonts w:ascii="Arial" w:hAnsi="Arial"/>
          <w:color w:val="000000" w:themeColor="text1"/>
          <w:sz w:val="28"/>
          <w:lang w:eastAsia="zh-CN"/>
        </w:rPr>
        <w:t xml:space="preserve"> 1.</w:t>
      </w:r>
      <w:r>
        <w:rPr>
          <w:rFonts w:ascii="Arial" w:hAnsi="Arial" w:hint="eastAsia"/>
          <w:color w:val="000000" w:themeColor="text1"/>
          <w:sz w:val="28"/>
          <w:lang w:eastAsia="zh-CN"/>
        </w:rPr>
        <w:t>1</w:t>
      </w:r>
    </w:p>
    <w:p w14:paraId="58E9408B" w14:textId="77777777" w:rsidR="000C20D5" w:rsidRDefault="000C20D5">
      <w:pPr>
        <w:pStyle w:val="af"/>
        <w:rPr>
          <w:color w:val="000000" w:themeColor="text1"/>
          <w:sz w:val="28"/>
          <w:lang w:eastAsia="zh-CN"/>
        </w:rPr>
      </w:pPr>
    </w:p>
    <w:p w14:paraId="075DECC4" w14:textId="77777777" w:rsidR="000C20D5" w:rsidRDefault="000C20D5">
      <w:pPr>
        <w:rPr>
          <w:color w:val="000000" w:themeColor="text1"/>
          <w:lang w:eastAsia="zh-CN"/>
        </w:rPr>
      </w:pPr>
    </w:p>
    <w:p w14:paraId="3950CDA1" w14:textId="77777777" w:rsidR="000C20D5" w:rsidRDefault="000C20D5">
      <w:pPr>
        <w:rPr>
          <w:color w:val="000000" w:themeColor="text1"/>
          <w:lang w:eastAsia="zh-CN"/>
        </w:rPr>
        <w:sectPr w:rsidR="000C20D5">
          <w:headerReference w:type="default" r:id="rId12"/>
          <w:pgSz w:w="12240" w:h="15840"/>
          <w:pgMar w:top="1440" w:right="1440" w:bottom="1440" w:left="1440" w:header="720" w:footer="720" w:gutter="0"/>
          <w:cols w:space="720"/>
        </w:sectPr>
      </w:pPr>
    </w:p>
    <w:p w14:paraId="6BED7CB1" w14:textId="77777777" w:rsidR="000C20D5" w:rsidRDefault="00F9133E">
      <w:pPr>
        <w:pStyle w:val="af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lastRenderedPageBreak/>
        <w:t>修订历史记录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04"/>
        <w:gridCol w:w="1152"/>
        <w:gridCol w:w="3744"/>
        <w:gridCol w:w="2304"/>
      </w:tblGrid>
      <w:tr w:rsidR="000C20D5" w14:paraId="3D346547" w14:textId="77777777">
        <w:tc>
          <w:tcPr>
            <w:tcW w:w="2304" w:type="dxa"/>
          </w:tcPr>
          <w:p w14:paraId="10D57F06" w14:textId="77777777" w:rsidR="000C20D5" w:rsidRDefault="00F9133E">
            <w:pPr>
              <w:pStyle w:val="Tabletext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日期</w:t>
            </w:r>
          </w:p>
        </w:tc>
        <w:tc>
          <w:tcPr>
            <w:tcW w:w="1152" w:type="dxa"/>
          </w:tcPr>
          <w:p w14:paraId="6976D23C" w14:textId="77777777" w:rsidR="000C20D5" w:rsidRDefault="00F9133E">
            <w:pPr>
              <w:pStyle w:val="Tabletext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版本</w:t>
            </w:r>
          </w:p>
        </w:tc>
        <w:tc>
          <w:tcPr>
            <w:tcW w:w="3744" w:type="dxa"/>
          </w:tcPr>
          <w:p w14:paraId="0E6C2576" w14:textId="77777777" w:rsidR="000C20D5" w:rsidRDefault="00F9133E">
            <w:pPr>
              <w:pStyle w:val="Tabletext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说明</w:t>
            </w:r>
          </w:p>
        </w:tc>
        <w:tc>
          <w:tcPr>
            <w:tcW w:w="2304" w:type="dxa"/>
          </w:tcPr>
          <w:p w14:paraId="65E5D54A" w14:textId="77777777" w:rsidR="000C20D5" w:rsidRDefault="00F9133E">
            <w:pPr>
              <w:pStyle w:val="Tabletext"/>
              <w:jc w:val="center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作者</w:t>
            </w:r>
          </w:p>
        </w:tc>
      </w:tr>
      <w:tr w:rsidR="000C20D5" w14:paraId="47CFAFDB" w14:textId="77777777">
        <w:tc>
          <w:tcPr>
            <w:tcW w:w="2304" w:type="dxa"/>
          </w:tcPr>
          <w:p w14:paraId="1E1E3621" w14:textId="77777777" w:rsidR="000C20D5" w:rsidRDefault="00F9133E">
            <w:pPr>
              <w:pStyle w:val="Tabletext"/>
              <w:rPr>
                <w:color w:val="000000" w:themeColor="text1"/>
              </w:rPr>
            </w:pPr>
            <w:r>
              <w:rPr>
                <w:rFonts w:ascii="Times New Roman" w:hint="eastAsia"/>
                <w:color w:val="000000" w:themeColor="text1"/>
                <w:lang w:eastAsia="zh-CN"/>
              </w:rPr>
              <w:t>2017.7.21</w:t>
            </w:r>
          </w:p>
        </w:tc>
        <w:tc>
          <w:tcPr>
            <w:tcW w:w="1152" w:type="dxa"/>
          </w:tcPr>
          <w:p w14:paraId="080F4198" w14:textId="77777777" w:rsidR="000C20D5" w:rsidRDefault="00F9133E">
            <w:pPr>
              <w:pStyle w:val="Tabletex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1.0</w:t>
            </w:r>
          </w:p>
        </w:tc>
        <w:tc>
          <w:tcPr>
            <w:tcW w:w="3744" w:type="dxa"/>
          </w:tcPr>
          <w:p w14:paraId="4C542123" w14:textId="77777777" w:rsidR="000C20D5" w:rsidRDefault="00F9133E">
            <w:pPr>
              <w:pStyle w:val="Tabletex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初始版本</w:t>
            </w:r>
          </w:p>
        </w:tc>
        <w:tc>
          <w:tcPr>
            <w:tcW w:w="2304" w:type="dxa"/>
          </w:tcPr>
          <w:p w14:paraId="5288090A" w14:textId="77777777" w:rsidR="000C20D5" w:rsidRDefault="00F9133E">
            <w:pPr>
              <w:pStyle w:val="Tabletext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袁浩琳</w:t>
            </w:r>
          </w:p>
        </w:tc>
      </w:tr>
      <w:tr w:rsidR="000C20D5" w14:paraId="5CDD2951" w14:textId="77777777">
        <w:tc>
          <w:tcPr>
            <w:tcW w:w="2304" w:type="dxa"/>
          </w:tcPr>
          <w:p w14:paraId="059A3BA1" w14:textId="77777777" w:rsidR="000C20D5" w:rsidRDefault="00F9133E">
            <w:pPr>
              <w:pStyle w:val="Tabletext"/>
              <w:rPr>
                <w:rFonts w:ascii="Times New Roman"/>
                <w:color w:val="000000" w:themeColor="text1"/>
                <w:lang w:eastAsia="zh-CN"/>
              </w:rPr>
            </w:pPr>
            <w:r>
              <w:rPr>
                <w:rFonts w:ascii="Times New Roman" w:hint="eastAsia"/>
                <w:color w:val="000000" w:themeColor="text1"/>
                <w:lang w:eastAsia="zh-CN"/>
              </w:rPr>
              <w:t>2017.7.29</w:t>
            </w:r>
          </w:p>
        </w:tc>
        <w:tc>
          <w:tcPr>
            <w:tcW w:w="1152" w:type="dxa"/>
          </w:tcPr>
          <w:p w14:paraId="08EE4584" w14:textId="77777777" w:rsidR="000C20D5" w:rsidRDefault="00F9133E">
            <w:pPr>
              <w:pStyle w:val="Tabletext"/>
              <w:rPr>
                <w:color w:val="000000" w:themeColor="text1"/>
                <w:lang w:eastAsia="zh-CN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1.1</w:t>
            </w:r>
          </w:p>
        </w:tc>
        <w:tc>
          <w:tcPr>
            <w:tcW w:w="3744" w:type="dxa"/>
          </w:tcPr>
          <w:p w14:paraId="37ED8B02" w14:textId="77777777" w:rsidR="000C20D5" w:rsidRDefault="00F9133E">
            <w:pPr>
              <w:pStyle w:val="Tabletext"/>
              <w:rPr>
                <w:color w:val="000000" w:themeColor="text1"/>
                <w:lang w:eastAsia="zh-CN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修改一部份</w:t>
            </w:r>
          </w:p>
        </w:tc>
        <w:tc>
          <w:tcPr>
            <w:tcW w:w="2304" w:type="dxa"/>
          </w:tcPr>
          <w:p w14:paraId="2EFA8C17" w14:textId="77777777" w:rsidR="000C20D5" w:rsidRDefault="00F9133E">
            <w:pPr>
              <w:pStyle w:val="Tabletext"/>
              <w:rPr>
                <w:color w:val="000000" w:themeColor="text1"/>
                <w:lang w:eastAsia="zh-CN"/>
              </w:rPr>
            </w:pPr>
            <w:r>
              <w:rPr>
                <w:rFonts w:hint="eastAsia"/>
                <w:color w:val="000000" w:themeColor="text1"/>
                <w:lang w:eastAsia="zh-CN"/>
              </w:rPr>
              <w:t>袁浩琳</w:t>
            </w:r>
          </w:p>
        </w:tc>
      </w:tr>
    </w:tbl>
    <w:p w14:paraId="2B86F5E6" w14:textId="77777777" w:rsidR="000C20D5" w:rsidRDefault="000C20D5">
      <w:pPr>
        <w:pStyle w:val="af"/>
        <w:rPr>
          <w:color w:val="000000" w:themeColor="text1"/>
          <w:lang w:eastAsia="zh-CN"/>
        </w:rPr>
      </w:pPr>
    </w:p>
    <w:p w14:paraId="73943A7D" w14:textId="77777777" w:rsidR="000C20D5" w:rsidRDefault="00F9133E">
      <w:pPr>
        <w:pStyle w:val="af"/>
        <w:rPr>
          <w:color w:val="000000" w:themeColor="text1"/>
          <w:lang w:eastAsia="zh-CN"/>
        </w:rPr>
      </w:pPr>
      <w:r>
        <w:rPr>
          <w:color w:val="000000" w:themeColor="text1"/>
          <w:lang w:eastAsia="zh-CN"/>
        </w:rPr>
        <w:br w:type="page"/>
      </w:r>
    </w:p>
    <w:p w14:paraId="1894C79F" w14:textId="77777777" w:rsidR="000C20D5" w:rsidRDefault="000C20D5">
      <w:pPr>
        <w:pStyle w:val="af"/>
        <w:rPr>
          <w:color w:val="000000" w:themeColor="text1"/>
          <w:lang w:eastAsia="zh-CN"/>
        </w:rPr>
      </w:pPr>
    </w:p>
    <w:p w14:paraId="1EBADC21" w14:textId="77777777" w:rsidR="000C20D5" w:rsidRDefault="00F9133E">
      <w:pPr>
        <w:pStyle w:val="af"/>
        <w:rPr>
          <w:color w:val="000000" w:themeColor="text1"/>
        </w:rPr>
      </w:pPr>
      <w:r>
        <w:rPr>
          <w:rFonts w:hint="eastAsia"/>
          <w:color w:val="000000" w:themeColor="text1"/>
        </w:rPr>
        <w:t>目录</w:t>
      </w:r>
    </w:p>
    <w:p w14:paraId="019BAEC4" w14:textId="77777777" w:rsidR="000C20D5" w:rsidRDefault="00F9133E">
      <w:pPr>
        <w:pStyle w:val="11"/>
        <w:rPr>
          <w:b w:val="0"/>
          <w:bCs w:val="0"/>
          <w:caps w:val="0"/>
          <w:color w:val="000000" w:themeColor="text1"/>
          <w:kern w:val="2"/>
          <w:sz w:val="24"/>
          <w:szCs w:val="24"/>
          <w:lang w:eastAsia="zh-CN" w:bidi="ar-SA"/>
        </w:rPr>
      </w:pPr>
      <w:r>
        <w:rPr>
          <w:color w:val="000000" w:themeColor="text1"/>
          <w:sz w:val="44"/>
        </w:rPr>
        <w:fldChar w:fldCharType="begin"/>
      </w:r>
      <w:r>
        <w:rPr>
          <w:color w:val="000000" w:themeColor="text1"/>
          <w:sz w:val="44"/>
        </w:rPr>
        <w:instrText xml:space="preserve"> TOC \o "1-4" \h \z \u </w:instrText>
      </w:r>
      <w:r>
        <w:rPr>
          <w:color w:val="000000" w:themeColor="text1"/>
          <w:sz w:val="44"/>
        </w:rPr>
        <w:fldChar w:fldCharType="separate"/>
      </w:r>
      <w:hyperlink w:anchor="_Toc489411113" w:history="1">
        <w:r>
          <w:rPr>
            <w:rStyle w:val="af5"/>
            <w:color w:val="000000" w:themeColor="text1"/>
            <w:lang w:eastAsia="zh-CN"/>
          </w:rPr>
          <w:t>1.</w:t>
        </w:r>
        <w:r>
          <w:rPr>
            <w:b w:val="0"/>
            <w:bCs w:val="0"/>
            <w: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>
          <w:rPr>
            <w:rStyle w:val="af5"/>
            <w:color w:val="000000" w:themeColor="text1"/>
            <w:lang w:eastAsia="zh-CN"/>
          </w:rPr>
          <w:t>简介</w:t>
        </w:r>
        <w:r>
          <w:rPr>
            <w:color w:val="000000" w:themeColor="text1"/>
          </w:rPr>
          <w:tab/>
        </w:r>
        <w:r>
          <w:rPr>
            <w:color w:val="000000" w:themeColor="text1"/>
          </w:rPr>
          <w:fldChar w:fldCharType="begin"/>
        </w:r>
        <w:r>
          <w:rPr>
            <w:color w:val="000000" w:themeColor="text1"/>
          </w:rPr>
          <w:instrText xml:space="preserve"> PAGEREF _Toc489411113 \h </w:instrText>
        </w:r>
        <w:r>
          <w:rPr>
            <w:color w:val="000000" w:themeColor="text1"/>
          </w:rPr>
        </w:r>
        <w:r>
          <w:rPr>
            <w:color w:val="000000" w:themeColor="text1"/>
          </w:rPr>
          <w:fldChar w:fldCharType="separate"/>
        </w:r>
        <w:r>
          <w:rPr>
            <w:color w:val="000000" w:themeColor="text1"/>
          </w:rPr>
          <w:t>5</w:t>
        </w:r>
        <w:r>
          <w:rPr>
            <w:color w:val="000000" w:themeColor="text1"/>
          </w:rPr>
          <w:fldChar w:fldCharType="end"/>
        </w:r>
      </w:hyperlink>
    </w:p>
    <w:p w14:paraId="4C8C4156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4" w:history="1">
        <w:r w:rsidR="00F9133E">
          <w:rPr>
            <w:rStyle w:val="af5"/>
            <w:color w:val="000000" w:themeColor="text1"/>
            <w:lang w:eastAsia="zh-CN"/>
          </w:rPr>
          <w:t>1.1.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目的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5</w:t>
        </w:r>
        <w:r w:rsidR="00F9133E">
          <w:rPr>
            <w:color w:val="000000" w:themeColor="text1"/>
          </w:rPr>
          <w:fldChar w:fldCharType="end"/>
        </w:r>
      </w:hyperlink>
    </w:p>
    <w:p w14:paraId="3BB3598F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5" w:history="1">
        <w:r w:rsidR="00F9133E">
          <w:rPr>
            <w:rStyle w:val="af5"/>
            <w:color w:val="000000" w:themeColor="text1"/>
            <w:lang w:eastAsia="zh-CN"/>
          </w:rPr>
          <w:t>1.2.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背景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5</w:t>
        </w:r>
        <w:r w:rsidR="00F9133E">
          <w:rPr>
            <w:color w:val="000000" w:themeColor="text1"/>
          </w:rPr>
          <w:fldChar w:fldCharType="end"/>
        </w:r>
      </w:hyperlink>
    </w:p>
    <w:p w14:paraId="6A7F95AB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6" w:history="1">
        <w:r w:rsidR="00F9133E">
          <w:rPr>
            <w:rStyle w:val="af5"/>
            <w:color w:val="000000" w:themeColor="text1"/>
            <w:lang w:eastAsia="zh-CN"/>
          </w:rPr>
          <w:t>1.3.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范围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5</w:t>
        </w:r>
        <w:r w:rsidR="00F9133E">
          <w:rPr>
            <w:color w:val="000000" w:themeColor="text1"/>
          </w:rPr>
          <w:fldChar w:fldCharType="end"/>
        </w:r>
      </w:hyperlink>
    </w:p>
    <w:p w14:paraId="3B9DAF57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7" w:history="1">
        <w:r w:rsidR="00F9133E">
          <w:rPr>
            <w:rStyle w:val="af5"/>
            <w:color w:val="000000" w:themeColor="text1"/>
            <w:lang w:eastAsia="zh-CN"/>
          </w:rPr>
          <w:t>1.4.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参考资料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5</w:t>
        </w:r>
        <w:r w:rsidR="00F9133E">
          <w:rPr>
            <w:color w:val="000000" w:themeColor="text1"/>
          </w:rPr>
          <w:fldChar w:fldCharType="end"/>
        </w:r>
      </w:hyperlink>
    </w:p>
    <w:p w14:paraId="2B5C7DDD" w14:textId="77777777" w:rsidR="000C20D5" w:rsidRDefault="00215857">
      <w:pPr>
        <w:pStyle w:val="11"/>
        <w:rPr>
          <w:b w:val="0"/>
          <w:bCs w:val="0"/>
          <w: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8" w:history="1">
        <w:r w:rsidR="00F9133E">
          <w:rPr>
            <w:rStyle w:val="af5"/>
            <w:color w:val="000000" w:themeColor="text1"/>
            <w:lang w:eastAsia="zh-CN"/>
          </w:rPr>
          <w:t>2.</w:t>
        </w:r>
        <w:r w:rsidR="00F9133E">
          <w:rPr>
            <w:b w:val="0"/>
            <w:bCs w:val="0"/>
            <w: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前端功能需求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16555849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19" w:history="1">
        <w:r w:rsidR="00F9133E">
          <w:rPr>
            <w:rStyle w:val="af5"/>
            <w:color w:val="000000" w:themeColor="text1"/>
            <w:lang w:eastAsia="zh-CN"/>
          </w:rPr>
          <w:t>2.1.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启动页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_Toc489411119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6328A98E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0" w:history="1">
        <w:r w:rsidR="00F9133E">
          <w:rPr>
            <w:rStyle w:val="af5"/>
            <w:color w:val="000000" w:themeColor="text1"/>
            <w:lang w:eastAsia="zh-CN"/>
          </w:rPr>
          <w:t>2.1.1.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欢迎页面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29FD9FE7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1" w:history="1">
        <w:r w:rsidR="00F9133E">
          <w:rPr>
            <w:rStyle w:val="af5"/>
            <w:color w:val="000000" w:themeColor="text1"/>
            <w:lang w:eastAsia="zh-CN"/>
          </w:rPr>
          <w:t>2.1.2.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引导页面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01EC294E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2" w:history="1">
        <w:r w:rsidR="00F9133E">
          <w:rPr>
            <w:rStyle w:val="af5"/>
            <w:color w:val="000000" w:themeColor="text1"/>
            <w:lang w:eastAsia="zh-CN"/>
          </w:rPr>
          <w:t>2.2.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刷新显示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5BF93448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3" w:history="1">
        <w:r w:rsidR="00F9133E">
          <w:rPr>
            <w:rStyle w:val="af5"/>
            <w:color w:val="000000" w:themeColor="text1"/>
            <w:lang w:eastAsia="zh-CN"/>
          </w:rPr>
          <w:t>2.3.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注册登录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025788AD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4" w:history="1">
        <w:r w:rsidR="00F9133E">
          <w:rPr>
            <w:rStyle w:val="af5"/>
            <w:color w:val="000000" w:themeColor="text1"/>
            <w:lang w:eastAsia="zh-CN"/>
          </w:rPr>
          <w:t>2.3.1.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注册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73230925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5" w:history="1">
        <w:r w:rsidR="00F9133E">
          <w:rPr>
            <w:rStyle w:val="af5"/>
            <w:color w:val="000000" w:themeColor="text1"/>
            <w:lang w:eastAsia="zh-CN"/>
          </w:rPr>
          <w:t>2.3.2.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登录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2222C868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6" w:history="1">
        <w:r w:rsidR="00F9133E">
          <w:rPr>
            <w:rStyle w:val="af5"/>
            <w:color w:val="000000" w:themeColor="text1"/>
            <w:lang w:eastAsia="zh-CN"/>
          </w:rPr>
          <w:t>2.4.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首页可实现的功能</w:t>
        </w:r>
        <w:r w:rsidR="00F9133E">
          <w:rPr>
            <w:rStyle w:val="af5"/>
            <w:color w:val="000000" w:themeColor="text1"/>
            <w:lang w:eastAsia="zh-CN"/>
          </w:rPr>
          <w:t>(</w:t>
        </w:r>
        <w:r w:rsidR="00F9133E">
          <w:rPr>
            <w:rStyle w:val="af5"/>
            <w:color w:val="000000" w:themeColor="text1"/>
            <w:lang w:eastAsia="zh-CN"/>
          </w:rPr>
          <w:t>校长身份可以看到学校内部所有群，所以校长的首页界面包括我创建的群，我加入的群，我校的群</w:t>
        </w:r>
        <w:r w:rsidR="00F9133E">
          <w:rPr>
            <w:rStyle w:val="af5"/>
            <w:color w:val="000000" w:themeColor="text1"/>
            <w:lang w:eastAsia="zh-CN"/>
          </w:rPr>
          <w:t>)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6</w:t>
        </w:r>
        <w:r w:rsidR="00F9133E">
          <w:rPr>
            <w:color w:val="000000" w:themeColor="text1"/>
          </w:rPr>
          <w:fldChar w:fldCharType="end"/>
        </w:r>
      </w:hyperlink>
    </w:p>
    <w:p w14:paraId="2B6F00D8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7" w:history="1">
        <w:r w:rsidR="00F9133E">
          <w:rPr>
            <w:rStyle w:val="af5"/>
            <w:color w:val="000000" w:themeColor="text1"/>
            <w:lang w:eastAsia="zh-CN"/>
          </w:rPr>
          <w:t>2.4.1.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最近消息通知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7</w:t>
        </w:r>
        <w:r w:rsidR="00F9133E">
          <w:rPr>
            <w:color w:val="000000" w:themeColor="text1"/>
          </w:rPr>
          <w:fldChar w:fldCharType="end"/>
        </w:r>
      </w:hyperlink>
    </w:p>
    <w:p w14:paraId="5C8027BF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8" w:history="1">
        <w:r w:rsidR="00F9133E">
          <w:rPr>
            <w:rStyle w:val="af5"/>
            <w:color w:val="000000" w:themeColor="text1"/>
            <w:lang w:eastAsia="zh-CN"/>
          </w:rPr>
          <w:t>2.4.2.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我的群列表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7</w:t>
        </w:r>
        <w:r w:rsidR="00F9133E">
          <w:rPr>
            <w:color w:val="000000" w:themeColor="text1"/>
          </w:rPr>
          <w:fldChar w:fldCharType="end"/>
        </w:r>
      </w:hyperlink>
    </w:p>
    <w:p w14:paraId="3B81BCF4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29" w:history="1">
        <w:r w:rsidR="00F9133E">
          <w:rPr>
            <w:rStyle w:val="af5"/>
            <w:color w:val="000000" w:themeColor="text1"/>
            <w:lang w:eastAsia="zh-CN"/>
          </w:rPr>
          <w:t>2.5.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我的群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_Toc489411129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8</w:t>
        </w:r>
        <w:r w:rsidR="00F9133E">
          <w:rPr>
            <w:color w:val="000000" w:themeColor="text1"/>
          </w:rPr>
          <w:fldChar w:fldCharType="end"/>
        </w:r>
      </w:hyperlink>
    </w:p>
    <w:p w14:paraId="7B3AAC10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0" w:history="1">
        <w:r w:rsidR="00F9133E">
          <w:rPr>
            <w:rStyle w:val="af5"/>
            <w:color w:val="000000" w:themeColor="text1"/>
            <w:lang w:eastAsia="zh-CN"/>
          </w:rPr>
          <w:t>2.5.1.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聊天功能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8</w:t>
        </w:r>
        <w:r w:rsidR="00F9133E">
          <w:rPr>
            <w:color w:val="000000" w:themeColor="text1"/>
          </w:rPr>
          <w:fldChar w:fldCharType="end"/>
        </w:r>
      </w:hyperlink>
    </w:p>
    <w:p w14:paraId="14E7D056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1" w:history="1">
        <w:r w:rsidR="00F9133E">
          <w:rPr>
            <w:rStyle w:val="af5"/>
            <w:color w:val="000000" w:themeColor="text1"/>
            <w:lang w:eastAsia="zh-CN"/>
          </w:rPr>
          <w:t>2.5.2.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群设置</w:t>
        </w:r>
        <w:r w:rsidR="00F9133E">
          <w:rPr>
            <w:rStyle w:val="af5"/>
            <w:color w:val="000000" w:themeColor="text1"/>
            <w:lang w:eastAsia="zh-CN"/>
          </w:rPr>
          <w:t>/</w:t>
        </w:r>
        <w:r w:rsidR="00F9133E">
          <w:rPr>
            <w:rStyle w:val="af5"/>
            <w:color w:val="000000" w:themeColor="text1"/>
            <w:lang w:eastAsia="zh-CN"/>
          </w:rPr>
          <w:t>权限功能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8</w:t>
        </w:r>
        <w:r w:rsidR="00F9133E">
          <w:rPr>
            <w:color w:val="000000" w:themeColor="text1"/>
          </w:rPr>
          <w:fldChar w:fldCharType="end"/>
        </w:r>
      </w:hyperlink>
    </w:p>
    <w:p w14:paraId="1C3023B9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2" w:history="1">
        <w:r w:rsidR="00F9133E">
          <w:rPr>
            <w:rStyle w:val="af5"/>
            <w:color w:val="000000" w:themeColor="text1"/>
            <w:lang w:eastAsia="zh-CN"/>
          </w:rPr>
          <w:t>2.5.3.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创建</w:t>
        </w:r>
        <w:r w:rsidR="00F9133E">
          <w:rPr>
            <w:rStyle w:val="af5"/>
            <w:color w:val="000000" w:themeColor="text1"/>
            <w:lang w:eastAsia="zh-CN"/>
          </w:rPr>
          <w:t>/</w:t>
        </w:r>
        <w:r w:rsidR="00F9133E">
          <w:rPr>
            <w:rStyle w:val="af5"/>
            <w:color w:val="000000" w:themeColor="text1"/>
            <w:lang w:eastAsia="zh-CN"/>
          </w:rPr>
          <w:t>修改群功能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8</w:t>
        </w:r>
        <w:r w:rsidR="00F9133E">
          <w:rPr>
            <w:color w:val="000000" w:themeColor="text1"/>
          </w:rPr>
          <w:fldChar w:fldCharType="end"/>
        </w:r>
      </w:hyperlink>
    </w:p>
    <w:p w14:paraId="7DD737AF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3" w:history="1">
        <w:r w:rsidR="00F9133E">
          <w:rPr>
            <w:rStyle w:val="af5"/>
            <w:color w:val="000000" w:themeColor="text1"/>
            <w:lang w:eastAsia="zh-CN"/>
          </w:rPr>
          <w:t>2.5.4.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群团队列表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8</w:t>
        </w:r>
        <w:r w:rsidR="00F9133E">
          <w:rPr>
            <w:color w:val="000000" w:themeColor="text1"/>
          </w:rPr>
          <w:fldChar w:fldCharType="end"/>
        </w:r>
      </w:hyperlink>
    </w:p>
    <w:p w14:paraId="44803FB7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4" w:history="1">
        <w:r w:rsidR="00F9133E">
          <w:rPr>
            <w:rStyle w:val="af5"/>
            <w:color w:val="000000" w:themeColor="text1"/>
            <w:lang w:eastAsia="zh-CN"/>
          </w:rPr>
          <w:t>2.5.5.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群成员列表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9</w:t>
        </w:r>
        <w:r w:rsidR="00F9133E">
          <w:rPr>
            <w:color w:val="000000" w:themeColor="text1"/>
          </w:rPr>
          <w:fldChar w:fldCharType="end"/>
        </w:r>
      </w:hyperlink>
    </w:p>
    <w:p w14:paraId="07193529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5" w:history="1">
        <w:r w:rsidR="00F9133E">
          <w:rPr>
            <w:rStyle w:val="af5"/>
            <w:color w:val="000000" w:themeColor="text1"/>
            <w:lang w:eastAsia="zh-CN"/>
          </w:rPr>
          <w:t>2.5.6.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群公告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9</w:t>
        </w:r>
        <w:r w:rsidR="00F9133E">
          <w:rPr>
            <w:color w:val="000000" w:themeColor="text1"/>
          </w:rPr>
          <w:fldChar w:fldCharType="end"/>
        </w:r>
      </w:hyperlink>
    </w:p>
    <w:p w14:paraId="6D192C06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6" w:history="1">
        <w:r w:rsidR="00F9133E">
          <w:rPr>
            <w:rStyle w:val="af5"/>
            <w:color w:val="000000" w:themeColor="text1"/>
            <w:lang w:eastAsia="zh-CN"/>
          </w:rPr>
          <w:t>2.5.7.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作业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9</w:t>
        </w:r>
        <w:r w:rsidR="00F9133E">
          <w:rPr>
            <w:color w:val="000000" w:themeColor="text1"/>
          </w:rPr>
          <w:fldChar w:fldCharType="end"/>
        </w:r>
      </w:hyperlink>
    </w:p>
    <w:p w14:paraId="79BAE2FA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7" w:history="1">
        <w:r w:rsidR="00F9133E">
          <w:rPr>
            <w:rStyle w:val="af5"/>
            <w:color w:val="000000" w:themeColor="text1"/>
            <w:lang w:eastAsia="zh-CN"/>
          </w:rPr>
          <w:t>2.5.8.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光荣榜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9</w:t>
        </w:r>
        <w:r w:rsidR="00F9133E">
          <w:rPr>
            <w:color w:val="000000" w:themeColor="text1"/>
          </w:rPr>
          <w:fldChar w:fldCharType="end"/>
        </w:r>
      </w:hyperlink>
    </w:p>
    <w:p w14:paraId="11A29A51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8" w:history="1">
        <w:r w:rsidR="00F9133E">
          <w:rPr>
            <w:rStyle w:val="af5"/>
            <w:color w:val="000000" w:themeColor="text1"/>
            <w:lang w:eastAsia="zh-CN"/>
          </w:rPr>
          <w:t>2.5.9.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点评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9</w:t>
        </w:r>
        <w:r w:rsidR="00F9133E">
          <w:rPr>
            <w:color w:val="000000" w:themeColor="text1"/>
          </w:rPr>
          <w:fldChar w:fldCharType="end"/>
        </w:r>
      </w:hyperlink>
    </w:p>
    <w:p w14:paraId="2606D4E4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39" w:history="1">
        <w:r w:rsidR="00F9133E">
          <w:rPr>
            <w:rStyle w:val="af5"/>
            <w:color w:val="000000" w:themeColor="text1"/>
            <w:lang w:eastAsia="zh-CN"/>
          </w:rPr>
          <w:t>2.5.10.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图文点评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_Toc489411139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10</w:t>
        </w:r>
        <w:r w:rsidR="00F9133E">
          <w:rPr>
            <w:color w:val="000000" w:themeColor="text1"/>
          </w:rPr>
          <w:fldChar w:fldCharType="end"/>
        </w:r>
      </w:hyperlink>
    </w:p>
    <w:p w14:paraId="6F2202E5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0" w:history="1">
        <w:r w:rsidR="00F9133E">
          <w:rPr>
            <w:rStyle w:val="af5"/>
            <w:color w:val="000000" w:themeColor="text1"/>
            <w:lang w:eastAsia="zh-CN"/>
          </w:rPr>
          <w:t>2.5.11.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提问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10</w:t>
        </w:r>
        <w:r w:rsidR="00F9133E">
          <w:rPr>
            <w:color w:val="000000" w:themeColor="text1"/>
          </w:rPr>
          <w:fldChar w:fldCharType="end"/>
        </w:r>
      </w:hyperlink>
    </w:p>
    <w:p w14:paraId="06D603C1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1" w:history="1">
        <w:r w:rsidR="00F9133E">
          <w:rPr>
            <w:rStyle w:val="af5"/>
            <w:color w:val="000000" w:themeColor="text1"/>
            <w:lang w:eastAsia="zh-CN"/>
          </w:rPr>
          <w:t>2.5.12.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消费积分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10</w:t>
        </w:r>
        <w:r w:rsidR="00F9133E">
          <w:rPr>
            <w:color w:val="000000" w:themeColor="text1"/>
          </w:rPr>
          <w:fldChar w:fldCharType="end"/>
        </w:r>
      </w:hyperlink>
    </w:p>
    <w:p w14:paraId="5B5AC0A1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2" w:history="1">
        <w:r w:rsidR="00F9133E">
          <w:rPr>
            <w:rStyle w:val="af5"/>
            <w:color w:val="000000" w:themeColor="text1"/>
            <w:lang w:eastAsia="zh-CN"/>
          </w:rPr>
          <w:t>2.6.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动态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11</w:t>
        </w:r>
        <w:r w:rsidR="00F9133E">
          <w:rPr>
            <w:color w:val="000000" w:themeColor="text1"/>
          </w:rPr>
          <w:fldChar w:fldCharType="end"/>
        </w:r>
      </w:hyperlink>
    </w:p>
    <w:p w14:paraId="439CBF33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3" w:history="1">
        <w:r w:rsidR="00F9133E">
          <w:rPr>
            <w:rStyle w:val="af5"/>
            <w:color w:val="000000" w:themeColor="text1"/>
            <w:lang w:eastAsia="zh-CN"/>
          </w:rPr>
          <w:t>2.7.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通讯录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11</w:t>
        </w:r>
        <w:r w:rsidR="00F9133E">
          <w:rPr>
            <w:color w:val="000000" w:themeColor="text1"/>
          </w:rPr>
          <w:fldChar w:fldCharType="end"/>
        </w:r>
      </w:hyperlink>
    </w:p>
    <w:p w14:paraId="6F5FD1C7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4" w:history="1">
        <w:r w:rsidR="00F9133E">
          <w:rPr>
            <w:rStyle w:val="af5"/>
            <w:color w:val="000000" w:themeColor="text1"/>
            <w:lang w:eastAsia="zh-CN"/>
          </w:rPr>
          <w:t>2.8.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最近聊天消息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49FFBFB8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5" w:history="1">
        <w:r w:rsidR="00F9133E">
          <w:rPr>
            <w:rStyle w:val="af5"/>
            <w:color w:val="000000" w:themeColor="text1"/>
            <w:lang w:eastAsia="zh-CN"/>
          </w:rPr>
          <w:t>2.9.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736ADC91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6" w:history="1">
        <w:r w:rsidR="00F9133E">
          <w:rPr>
            <w:rStyle w:val="af5"/>
            <w:color w:val="000000" w:themeColor="text1"/>
            <w:lang w:eastAsia="zh-CN"/>
          </w:rPr>
          <w:t>2.9.1.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个人资料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659CA800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7" w:history="1">
        <w:r w:rsidR="00F9133E">
          <w:rPr>
            <w:rStyle w:val="af5"/>
            <w:color w:val="000000" w:themeColor="text1"/>
            <w:lang w:eastAsia="zh-CN"/>
          </w:rPr>
          <w:t>2.9.2.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我的成绩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45E5F59F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8" w:history="1">
        <w:r w:rsidR="00F9133E">
          <w:rPr>
            <w:rStyle w:val="af5"/>
            <w:color w:val="000000" w:themeColor="text1"/>
            <w:lang w:eastAsia="zh-CN"/>
          </w:rPr>
          <w:t>2.9.3.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我的小孩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220CA4A3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49" w:history="1">
        <w:r w:rsidR="00F9133E">
          <w:rPr>
            <w:rStyle w:val="af5"/>
            <w:color w:val="000000" w:themeColor="text1"/>
            <w:lang w:eastAsia="zh-CN"/>
          </w:rPr>
          <w:t>2.9.4.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成长史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_Toc489411149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5A14CCD1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0" w:history="1">
        <w:r w:rsidR="00F9133E">
          <w:rPr>
            <w:rStyle w:val="af5"/>
            <w:color w:val="000000" w:themeColor="text1"/>
            <w:lang w:eastAsia="zh-CN"/>
          </w:rPr>
          <w:t>2.9.5.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我的动态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6B025254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1" w:history="1">
        <w:r w:rsidR="00F9133E">
          <w:rPr>
            <w:rStyle w:val="af5"/>
            <w:color w:val="000000" w:themeColor="text1"/>
            <w:lang w:eastAsia="zh-CN"/>
          </w:rPr>
          <w:t>2.9.6.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消息通知、意见反馈、设置、切换帐号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12</w:t>
        </w:r>
        <w:r w:rsidR="00F9133E">
          <w:rPr>
            <w:color w:val="000000" w:themeColor="text1"/>
          </w:rPr>
          <w:fldChar w:fldCharType="end"/>
        </w:r>
      </w:hyperlink>
    </w:p>
    <w:p w14:paraId="531D49A4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2" w:history="1">
        <w:r w:rsidR="00F9133E">
          <w:rPr>
            <w:rStyle w:val="af5"/>
            <w:color w:val="000000" w:themeColor="text1"/>
            <w:lang w:eastAsia="zh-CN"/>
          </w:rPr>
          <w:t>2.9.7.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我的点评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259EEC6D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3" w:history="1">
        <w:r w:rsidR="00F9133E">
          <w:rPr>
            <w:rStyle w:val="af5"/>
            <w:color w:val="000000" w:themeColor="text1"/>
            <w:lang w:eastAsia="zh-CN"/>
          </w:rPr>
          <w:t>2.10.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校长角色说明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5CE0CEE3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4" w:history="1">
        <w:r w:rsidR="00F9133E">
          <w:rPr>
            <w:rStyle w:val="af5"/>
            <w:color w:val="000000" w:themeColor="text1"/>
            <w:lang w:eastAsia="zh-CN"/>
          </w:rPr>
          <w:t>2.11.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家长角色说明（没有固定的家长号，他是家长就添加，不是就不添加，不用刻意去区分，不同群内有不同身份）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376DCAA2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5" w:history="1">
        <w:r w:rsidR="00F9133E">
          <w:rPr>
            <w:rStyle w:val="af5"/>
            <w:color w:val="000000" w:themeColor="text1"/>
            <w:lang w:eastAsia="zh-CN"/>
          </w:rPr>
          <w:t>2.12.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老师角色说明（（没有固定的老师号，不用刻意去区分，不同群内有不同身份）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0A037F79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6" w:history="1">
        <w:r w:rsidR="00F9133E">
          <w:rPr>
            <w:rStyle w:val="af5"/>
            <w:color w:val="000000" w:themeColor="text1"/>
            <w:lang w:eastAsia="zh-CN"/>
          </w:rPr>
          <w:t>2.13.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）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433DF789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7" w:history="1">
        <w:r w:rsidR="00F9133E">
          <w:rPr>
            <w:rStyle w:val="af5"/>
            <w:color w:val="000000" w:themeColor="text1"/>
            <w:lang w:eastAsia="zh-CN"/>
          </w:rPr>
          <w:t>2.14.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客服群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3B4E0D8C" w14:textId="77777777" w:rsidR="000C20D5" w:rsidRDefault="00215857">
      <w:pPr>
        <w:pStyle w:val="11"/>
        <w:rPr>
          <w:b w:val="0"/>
          <w:bCs w:val="0"/>
          <w: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8" w:history="1">
        <w:r w:rsidR="00F9133E">
          <w:rPr>
            <w:rStyle w:val="af5"/>
            <w:color w:val="000000" w:themeColor="text1"/>
            <w:lang w:eastAsia="zh-CN"/>
          </w:rPr>
          <w:t>3.</w:t>
        </w:r>
        <w:r w:rsidR="00F9133E">
          <w:rPr>
            <w:b w:val="0"/>
            <w:bCs w:val="0"/>
            <w: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后端功能需求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3C6A9857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59" w:history="1">
        <w:r w:rsidR="00F9133E">
          <w:rPr>
            <w:rStyle w:val="af5"/>
            <w:color w:val="000000" w:themeColor="text1"/>
            <w:lang w:eastAsia="zh-CN"/>
          </w:rPr>
          <w:t>3.1.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统计报表导出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_Toc489411159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60630B55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0" w:history="1">
        <w:r w:rsidR="00F9133E">
          <w:rPr>
            <w:rStyle w:val="af5"/>
            <w:color w:val="000000" w:themeColor="text1"/>
            <w:lang w:eastAsia="zh-CN"/>
          </w:rPr>
          <w:t>3.1.1.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学生统计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13</w:t>
        </w:r>
        <w:r w:rsidR="00F9133E">
          <w:rPr>
            <w:color w:val="000000" w:themeColor="text1"/>
          </w:rPr>
          <w:fldChar w:fldCharType="end"/>
        </w:r>
      </w:hyperlink>
    </w:p>
    <w:p w14:paraId="52B6B1E4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1" w:history="1">
        <w:r w:rsidR="00F9133E">
          <w:rPr>
            <w:rStyle w:val="af5"/>
            <w:color w:val="000000" w:themeColor="text1"/>
            <w:lang w:eastAsia="zh-CN"/>
          </w:rPr>
          <w:t>3.1.2.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每学期统合模板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45D354E4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2" w:history="1">
        <w:r w:rsidR="00F9133E">
          <w:rPr>
            <w:rStyle w:val="af5"/>
            <w:color w:val="000000" w:themeColor="text1"/>
            <w:lang w:eastAsia="zh-CN"/>
          </w:rPr>
          <w:t>3.2.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用户管理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576C793B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3" w:history="1">
        <w:r w:rsidR="00F9133E">
          <w:rPr>
            <w:rStyle w:val="af5"/>
            <w:color w:val="000000" w:themeColor="text1"/>
            <w:lang w:eastAsia="zh-CN"/>
          </w:rPr>
          <w:t>3.3.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家长管理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7773B46E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4" w:history="1">
        <w:r w:rsidR="00F9133E">
          <w:rPr>
            <w:rStyle w:val="af5"/>
            <w:color w:val="000000" w:themeColor="text1"/>
            <w:lang w:eastAsia="zh-CN"/>
          </w:rPr>
          <w:t>3.4.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老师管理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_Toc489411164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2CDDE4A9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5" w:history="1">
        <w:r w:rsidR="00F9133E">
          <w:rPr>
            <w:rStyle w:val="af5"/>
            <w:color w:val="000000" w:themeColor="text1"/>
            <w:lang w:eastAsia="zh-CN"/>
          </w:rPr>
          <w:t>3.5.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群管理管理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_Toc489411165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5799F53E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6" w:history="1">
        <w:r w:rsidR="00F9133E">
          <w:rPr>
            <w:rStyle w:val="af5"/>
            <w:color w:val="000000" w:themeColor="text1"/>
            <w:lang w:eastAsia="zh-CN"/>
          </w:rPr>
          <w:t>3.6.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基础数据管理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_Toc489411166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48624129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7" w:history="1">
        <w:r w:rsidR="00F9133E">
          <w:rPr>
            <w:rStyle w:val="af5"/>
            <w:color w:val="000000" w:themeColor="text1"/>
            <w:lang w:eastAsia="zh-CN"/>
          </w:rPr>
          <w:t>3.6.1.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点评模板管理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_Toc489411167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7C6AA279" w14:textId="77777777" w:rsidR="000C20D5" w:rsidRDefault="00215857">
      <w:pPr>
        <w:pStyle w:val="31"/>
        <w:tabs>
          <w:tab w:val="left" w:pos="1320"/>
          <w:tab w:val="right" w:leader="dot" w:pos="9350"/>
        </w:tabs>
        <w:rPr>
          <w:i w:val="0"/>
          <w:iC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8" w:history="1">
        <w:r w:rsidR="00F9133E">
          <w:rPr>
            <w:rStyle w:val="af5"/>
            <w:color w:val="000000" w:themeColor="text1"/>
            <w:lang w:eastAsia="zh-CN"/>
          </w:rPr>
          <w:t>3.6.2.</w:t>
        </w:r>
        <w:r w:rsidR="00F9133E">
          <w:rPr>
            <w:i w:val="0"/>
            <w:iC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学校数据管理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_Toc489411168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21E80155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69" w:history="1">
        <w:r w:rsidR="00F9133E">
          <w:rPr>
            <w:rStyle w:val="af5"/>
            <w:color w:val="000000" w:themeColor="text1"/>
            <w:lang w:eastAsia="zh-CN"/>
          </w:rPr>
          <w:t>3.7.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动态管理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_Toc489411169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5C87D9A4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70" w:history="1">
        <w:r w:rsidR="00F9133E">
          <w:rPr>
            <w:rStyle w:val="af5"/>
            <w:color w:val="000000" w:themeColor="text1"/>
            <w:lang w:eastAsia="zh-CN"/>
          </w:rPr>
          <w:t>3.8.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提问管理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_Toc489411170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62B55885" w14:textId="77777777" w:rsidR="000C20D5" w:rsidRDefault="00215857">
      <w:pPr>
        <w:pStyle w:val="21"/>
        <w:tabs>
          <w:tab w:val="left" w:pos="880"/>
          <w:tab w:val="right" w:leader="dot" w:pos="9350"/>
        </w:tabs>
        <w:rPr>
          <w:small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71" w:history="1">
        <w:r w:rsidR="00F9133E">
          <w:rPr>
            <w:rStyle w:val="af5"/>
            <w:color w:val="000000" w:themeColor="text1"/>
            <w:lang w:eastAsia="zh-CN"/>
          </w:rPr>
          <w:t>3.9.</w:t>
        </w:r>
        <w:r w:rsidR="00F9133E">
          <w:rPr>
            <w:small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学校地图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_Toc489411171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6211CE64" w14:textId="77777777" w:rsidR="000C20D5" w:rsidRDefault="00215857">
      <w:pPr>
        <w:pStyle w:val="11"/>
        <w:rPr>
          <w:b w:val="0"/>
          <w:bCs w:val="0"/>
          <w: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72" w:history="1">
        <w:r w:rsidR="00F9133E">
          <w:rPr>
            <w:rStyle w:val="af5"/>
            <w:color w:val="000000" w:themeColor="text1"/>
            <w:lang w:eastAsia="zh-CN"/>
          </w:rPr>
          <w:t>4.</w:t>
        </w:r>
        <w:r w:rsidR="00F9133E">
          <w:rPr>
            <w:b w:val="0"/>
            <w:bCs w:val="0"/>
            <w: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美术要求需求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_Toc489411172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14</w:t>
        </w:r>
        <w:r w:rsidR="00F9133E">
          <w:rPr>
            <w:color w:val="000000" w:themeColor="text1"/>
          </w:rPr>
          <w:fldChar w:fldCharType="end"/>
        </w:r>
      </w:hyperlink>
    </w:p>
    <w:p w14:paraId="6027B7A1" w14:textId="77777777" w:rsidR="000C20D5" w:rsidRDefault="00215857">
      <w:pPr>
        <w:pStyle w:val="11"/>
        <w:rPr>
          <w:b w:val="0"/>
          <w:bCs w:val="0"/>
          <w:caps w:val="0"/>
          <w:color w:val="000000" w:themeColor="text1"/>
          <w:kern w:val="2"/>
          <w:sz w:val="24"/>
          <w:szCs w:val="24"/>
          <w:lang w:eastAsia="zh-CN" w:bidi="ar-SA"/>
        </w:rPr>
      </w:pPr>
      <w:hyperlink w:anchor="_Toc489411173" w:history="1">
        <w:r w:rsidR="00F9133E">
          <w:rPr>
            <w:rStyle w:val="af5"/>
            <w:color w:val="000000" w:themeColor="text1"/>
            <w:lang w:eastAsia="zh-CN"/>
          </w:rPr>
          <w:t>5.</w:t>
        </w:r>
        <w:r w:rsidR="00F9133E">
          <w:rPr>
            <w:b w:val="0"/>
            <w:bCs w:val="0"/>
            <w:caps w:val="0"/>
            <w:color w:val="000000" w:themeColor="text1"/>
            <w:kern w:val="2"/>
            <w:sz w:val="24"/>
            <w:szCs w:val="24"/>
            <w:lang w:eastAsia="zh-CN" w:bidi="ar-SA"/>
          </w:rPr>
          <w:tab/>
        </w:r>
        <w:r w:rsidR="00F9133E">
          <w:rPr>
            <w:rStyle w:val="af5"/>
            <w:color w:val="000000" w:themeColor="text1"/>
            <w:lang w:eastAsia="zh-CN"/>
          </w:rPr>
          <w:t>客户备注</w:t>
        </w:r>
        <w:r w:rsidR="00F9133E">
          <w:rPr>
            <w:color w:val="000000" w:themeColor="text1"/>
          </w:rPr>
          <w:tab/>
        </w:r>
        <w:r w:rsidR="00F9133E">
          <w:rPr>
            <w:color w:val="000000" w:themeColor="text1"/>
          </w:rPr>
          <w:fldChar w:fldCharType="begin"/>
        </w:r>
        <w:r w:rsidR="00F9133E">
          <w:rPr>
            <w:color w:val="000000" w:themeColor="text1"/>
          </w:rPr>
          <w:instrText xml:space="preserve"> PAGEREF _Toc489411173 \h </w:instrText>
        </w:r>
        <w:r w:rsidR="00F9133E">
          <w:rPr>
            <w:color w:val="000000" w:themeColor="text1"/>
          </w:rPr>
        </w:r>
        <w:r w:rsidR="00F9133E">
          <w:rPr>
            <w:color w:val="000000" w:themeColor="text1"/>
          </w:rPr>
          <w:fldChar w:fldCharType="separate"/>
        </w:r>
        <w:r w:rsidR="00F9133E">
          <w:rPr>
            <w:color w:val="000000" w:themeColor="text1"/>
          </w:rPr>
          <w:t>15</w:t>
        </w:r>
        <w:r w:rsidR="00F9133E">
          <w:rPr>
            <w:color w:val="000000" w:themeColor="text1"/>
          </w:rPr>
          <w:fldChar w:fldCharType="end"/>
        </w:r>
      </w:hyperlink>
    </w:p>
    <w:p w14:paraId="6EBC8B81" w14:textId="77777777" w:rsidR="000C20D5" w:rsidRDefault="00F9133E">
      <w:pPr>
        <w:jc w:val="center"/>
        <w:rPr>
          <w:b/>
          <w:bCs/>
          <w:color w:val="000000" w:themeColor="text1"/>
          <w:sz w:val="44"/>
          <w:szCs w:val="20"/>
        </w:rPr>
      </w:pPr>
      <w:r>
        <w:rPr>
          <w:b/>
          <w:bCs/>
          <w:color w:val="000000" w:themeColor="text1"/>
          <w:sz w:val="44"/>
          <w:szCs w:val="20"/>
        </w:rPr>
        <w:fldChar w:fldCharType="end"/>
      </w:r>
    </w:p>
    <w:p w14:paraId="5240C2E8" w14:textId="77777777" w:rsidR="000C20D5" w:rsidRDefault="00F9133E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9821F9E" w14:textId="77777777" w:rsidR="000C20D5" w:rsidRDefault="00F9133E">
      <w:pPr>
        <w:jc w:val="center"/>
        <w:rPr>
          <w:b/>
          <w:bCs/>
          <w:color w:val="000000" w:themeColor="text1"/>
          <w:sz w:val="44"/>
          <w:lang w:eastAsia="zh-CN"/>
        </w:rPr>
      </w:pPr>
      <w:r>
        <w:rPr>
          <w:rFonts w:hint="eastAsia"/>
          <w:b/>
          <w:bCs/>
          <w:color w:val="000000" w:themeColor="text1"/>
          <w:sz w:val="44"/>
          <w:lang w:eastAsia="zh-CN"/>
        </w:rPr>
        <w:lastRenderedPageBreak/>
        <w:t>泸州教育管理软件需求规约</w:t>
      </w:r>
    </w:p>
    <w:p w14:paraId="3003A201" w14:textId="77777777" w:rsidR="000C20D5" w:rsidRDefault="00F9133E">
      <w:pPr>
        <w:pStyle w:val="1"/>
        <w:numPr>
          <w:ilvl w:val="0"/>
          <w:numId w:val="1"/>
        </w:numPr>
        <w:spacing w:before="0"/>
        <w:ind w:left="540" w:hangingChars="193" w:hanging="540"/>
        <w:rPr>
          <w:color w:val="000000" w:themeColor="text1"/>
          <w:lang w:eastAsia="zh-CN"/>
        </w:rPr>
      </w:pPr>
      <w:bookmarkStart w:id="0" w:name="_Toc489411113"/>
      <w:bookmarkStart w:id="1" w:name="_Toc177381261"/>
      <w:r>
        <w:rPr>
          <w:rFonts w:hint="eastAsia"/>
          <w:color w:val="000000" w:themeColor="text1"/>
          <w:lang w:eastAsia="zh-CN"/>
        </w:rPr>
        <w:t>简介</w:t>
      </w:r>
      <w:bookmarkEnd w:id="0"/>
      <w:bookmarkEnd w:id="1"/>
    </w:p>
    <w:p w14:paraId="166ABD48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2" w:name="_Toc489411114"/>
      <w:bookmarkStart w:id="3" w:name="_Toc177381262"/>
      <w:r>
        <w:rPr>
          <w:rFonts w:hint="eastAsia"/>
          <w:color w:val="000000" w:themeColor="text1"/>
          <w:lang w:eastAsia="zh-CN"/>
        </w:rPr>
        <w:t>目的</w:t>
      </w:r>
      <w:bookmarkEnd w:id="2"/>
      <w:bookmarkEnd w:id="3"/>
    </w:p>
    <w:p w14:paraId="17EC407C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此文档为</w:t>
      </w:r>
      <w:r>
        <w:rPr>
          <w:rFonts w:hint="eastAsia"/>
          <w:color w:val="000000" w:themeColor="text1"/>
          <w:lang w:eastAsia="zh-CN"/>
        </w:rPr>
        <w:t>&lt;</w:t>
      </w:r>
      <w:r>
        <w:rPr>
          <w:rFonts w:hint="eastAsia"/>
          <w:color w:val="000000" w:themeColor="text1"/>
          <w:lang w:eastAsia="zh-CN"/>
        </w:rPr>
        <w:t>爱豆次元手机</w:t>
      </w:r>
      <w:r>
        <w:rPr>
          <w:rFonts w:hint="eastAsia"/>
          <w:color w:val="000000" w:themeColor="text1"/>
          <w:lang w:eastAsia="zh-CN"/>
        </w:rPr>
        <w:t>APP&gt;</w:t>
      </w:r>
      <w:r>
        <w:rPr>
          <w:rFonts w:hint="eastAsia"/>
          <w:color w:val="000000" w:themeColor="text1"/>
          <w:lang w:eastAsia="zh-CN"/>
        </w:rPr>
        <w:t>外包项目的软件需求说明书，详细描述要实现系统的功能性和非功能性需求。</w:t>
      </w:r>
    </w:p>
    <w:p w14:paraId="5D7299E8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" w:name="_Toc489411115"/>
      <w:bookmarkStart w:id="5" w:name="_Toc177381263"/>
      <w:r>
        <w:rPr>
          <w:rFonts w:hint="eastAsia"/>
          <w:color w:val="000000" w:themeColor="text1"/>
          <w:lang w:eastAsia="zh-CN"/>
        </w:rPr>
        <w:t>背景</w:t>
      </w:r>
      <w:bookmarkEnd w:id="4"/>
    </w:p>
    <w:p w14:paraId="1087305A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该系统名称为“泸州教育管理”，外包项目内容包括：</w:t>
      </w:r>
    </w:p>
    <w:p w14:paraId="2D56A2B8" w14:textId="77777777" w:rsidR="000C20D5" w:rsidRDefault="00F9133E">
      <w:pPr>
        <w:pStyle w:val="13"/>
        <w:numPr>
          <w:ilvl w:val="0"/>
          <w:numId w:val="2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手机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的开发（安卓和</w:t>
      </w:r>
      <w:r>
        <w:rPr>
          <w:rFonts w:hint="eastAsia"/>
          <w:color w:val="000000" w:themeColor="text1"/>
          <w:lang w:eastAsia="zh-CN"/>
        </w:rPr>
        <w:t>iPhone</w:t>
      </w:r>
      <w:r>
        <w:rPr>
          <w:rFonts w:hint="eastAsia"/>
          <w:color w:val="000000" w:themeColor="text1"/>
          <w:lang w:eastAsia="zh-CN"/>
        </w:rPr>
        <w:t>）；</w:t>
      </w:r>
    </w:p>
    <w:p w14:paraId="6FAD4542" w14:textId="77777777" w:rsidR="000C20D5" w:rsidRDefault="00F9133E">
      <w:pPr>
        <w:pStyle w:val="13"/>
        <w:numPr>
          <w:ilvl w:val="0"/>
          <w:numId w:val="2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PC-Web</w:t>
      </w:r>
      <w:r>
        <w:rPr>
          <w:rFonts w:hint="eastAsia"/>
          <w:color w:val="000000" w:themeColor="text1"/>
          <w:lang w:eastAsia="zh-CN"/>
        </w:rPr>
        <w:t>端的开发（支持</w:t>
      </w:r>
      <w:r>
        <w:rPr>
          <w:rFonts w:hint="eastAsia"/>
          <w:color w:val="000000" w:themeColor="text1"/>
          <w:lang w:eastAsia="zh-CN"/>
        </w:rPr>
        <w:t>IE9</w:t>
      </w:r>
      <w:r>
        <w:rPr>
          <w:rFonts w:hint="eastAsia"/>
          <w:color w:val="000000" w:themeColor="text1"/>
          <w:lang w:eastAsia="zh-CN"/>
        </w:rPr>
        <w:t>以上浏览器、谷歌浏览器、</w:t>
      </w:r>
      <w:r>
        <w:rPr>
          <w:rFonts w:hint="eastAsia"/>
          <w:color w:val="000000" w:themeColor="text1"/>
          <w:lang w:eastAsia="zh-CN"/>
        </w:rPr>
        <w:t>360</w:t>
      </w:r>
      <w:r>
        <w:rPr>
          <w:rFonts w:hint="eastAsia"/>
          <w:color w:val="000000" w:themeColor="text1"/>
          <w:lang w:eastAsia="zh-CN"/>
        </w:rPr>
        <w:t>浏览器、</w:t>
      </w:r>
      <w:r>
        <w:rPr>
          <w:rFonts w:hint="eastAsia"/>
          <w:color w:val="000000" w:themeColor="text1"/>
          <w:lang w:eastAsia="zh-CN"/>
        </w:rPr>
        <w:t>QQ</w:t>
      </w:r>
      <w:r>
        <w:rPr>
          <w:rFonts w:hint="eastAsia"/>
          <w:color w:val="000000" w:themeColor="text1"/>
          <w:lang w:eastAsia="zh-CN"/>
        </w:rPr>
        <w:t>浏览器）；</w:t>
      </w:r>
    </w:p>
    <w:p w14:paraId="6546DBB4" w14:textId="77777777" w:rsidR="000C20D5" w:rsidRDefault="00F9133E">
      <w:pPr>
        <w:pStyle w:val="13"/>
        <w:numPr>
          <w:ilvl w:val="0"/>
          <w:numId w:val="2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Web</w:t>
      </w:r>
      <w:r>
        <w:rPr>
          <w:rFonts w:hint="eastAsia"/>
          <w:color w:val="000000" w:themeColor="text1"/>
          <w:lang w:eastAsia="zh-CN"/>
        </w:rPr>
        <w:t>版后台管理系统的开发；</w:t>
      </w:r>
    </w:p>
    <w:p w14:paraId="6A67636D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6" w:name="_Toc489411116"/>
      <w:r>
        <w:rPr>
          <w:rFonts w:hint="eastAsia"/>
          <w:color w:val="000000" w:themeColor="text1"/>
          <w:lang w:eastAsia="zh-CN"/>
        </w:rPr>
        <w:t>范围</w:t>
      </w:r>
      <w:bookmarkEnd w:id="5"/>
      <w:bookmarkEnd w:id="6"/>
    </w:p>
    <w:p w14:paraId="1B5E410A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此文档读者为项目组成员和项目相关人员，与甲方客户。</w:t>
      </w:r>
    </w:p>
    <w:p w14:paraId="09F1DA7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7" w:name="_Toc177381265"/>
      <w:bookmarkStart w:id="8" w:name="_Toc489411117"/>
      <w:r>
        <w:rPr>
          <w:rFonts w:hint="eastAsia"/>
          <w:color w:val="000000" w:themeColor="text1"/>
          <w:lang w:eastAsia="zh-CN"/>
        </w:rPr>
        <w:t>参考资料</w:t>
      </w:r>
      <w:bookmarkEnd w:id="7"/>
      <w:bookmarkEnd w:id="8"/>
    </w:p>
    <w:p w14:paraId="1E564200" w14:textId="77777777" w:rsidR="000C20D5" w:rsidRDefault="00F9133E">
      <w:pPr>
        <w:pStyle w:val="13"/>
        <w:numPr>
          <w:ilvl w:val="0"/>
          <w:numId w:val="3"/>
        </w:num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  <w:lang w:eastAsia="zh-CN"/>
        </w:rPr>
      </w:pPr>
      <w:r>
        <w:rPr>
          <w:color w:val="000000" w:themeColor="text1"/>
          <w:lang w:eastAsia="zh-CN"/>
        </w:rPr>
        <w:br w:type="page"/>
      </w:r>
    </w:p>
    <w:p w14:paraId="6E2EB3C4" w14:textId="77777777" w:rsidR="000C20D5" w:rsidRDefault="00F9133E">
      <w:pPr>
        <w:pStyle w:val="1"/>
        <w:numPr>
          <w:ilvl w:val="0"/>
          <w:numId w:val="1"/>
        </w:numPr>
        <w:spacing w:beforeLines="100" w:before="240"/>
        <w:ind w:left="540" w:hangingChars="193" w:hanging="540"/>
        <w:rPr>
          <w:color w:val="000000" w:themeColor="text1"/>
          <w:lang w:eastAsia="zh-CN"/>
        </w:rPr>
      </w:pPr>
      <w:bookmarkStart w:id="9" w:name="_Toc489411118"/>
      <w:r>
        <w:rPr>
          <w:rFonts w:hint="eastAsia"/>
          <w:color w:val="000000" w:themeColor="text1"/>
          <w:lang w:eastAsia="zh-CN"/>
        </w:rPr>
        <w:lastRenderedPageBreak/>
        <w:t>前端功能需求</w:t>
      </w:r>
      <w:bookmarkEnd w:id="9"/>
    </w:p>
    <w:p w14:paraId="10B36822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10" w:name="_Toc489411119"/>
      <w:r>
        <w:rPr>
          <w:rFonts w:hint="eastAsia"/>
          <w:color w:val="000000" w:themeColor="text1"/>
          <w:lang w:eastAsia="zh-CN"/>
        </w:rPr>
        <w:t>启动页</w:t>
      </w:r>
      <w:bookmarkEnd w:id="10"/>
    </w:p>
    <w:p w14:paraId="4DAE92A1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1" w:name="_Toc489411120"/>
      <w:r>
        <w:rPr>
          <w:rFonts w:hint="eastAsia"/>
          <w:color w:val="000000" w:themeColor="text1"/>
          <w:lang w:eastAsia="zh-CN"/>
        </w:rPr>
        <w:t>欢迎页面</w:t>
      </w:r>
      <w:bookmarkEnd w:id="11"/>
    </w:p>
    <w:p w14:paraId="3D3BFFC2" w14:textId="77777777" w:rsidR="000C20D5" w:rsidRDefault="000C20D5">
      <w:pPr>
        <w:rPr>
          <w:color w:val="000000" w:themeColor="text1"/>
          <w:lang w:eastAsia="zh-CN"/>
        </w:rPr>
      </w:pPr>
    </w:p>
    <w:p w14:paraId="41CF8414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用户每次打开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都会显示欢迎页面，欢迎页面上先显示加载动图进行加载，加载成功后显示本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的</w:t>
      </w:r>
      <w:r>
        <w:rPr>
          <w:rFonts w:hint="eastAsia"/>
          <w:color w:val="000000" w:themeColor="text1"/>
          <w:lang w:eastAsia="zh-CN"/>
        </w:rPr>
        <w:t>LOGO</w:t>
      </w:r>
      <w:r>
        <w:rPr>
          <w:rFonts w:hint="eastAsia"/>
          <w:color w:val="000000" w:themeColor="text1"/>
          <w:lang w:eastAsia="zh-CN"/>
        </w:rPr>
        <w:t>，停留</w:t>
      </w:r>
      <w:r>
        <w:rPr>
          <w:rFonts w:hint="eastAsia"/>
          <w:color w:val="000000" w:themeColor="text1"/>
          <w:lang w:eastAsia="zh-CN"/>
        </w:rPr>
        <w:t>3</w:t>
      </w:r>
      <w:r>
        <w:rPr>
          <w:rFonts w:hint="eastAsia"/>
          <w:color w:val="000000" w:themeColor="text1"/>
          <w:lang w:eastAsia="zh-CN"/>
        </w:rPr>
        <w:t>秒以后进入下一页面。</w:t>
      </w:r>
    </w:p>
    <w:p w14:paraId="510ABB7F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2" w:name="_Toc489411121"/>
      <w:r>
        <w:rPr>
          <w:rFonts w:hint="eastAsia"/>
          <w:color w:val="000000" w:themeColor="text1"/>
          <w:lang w:eastAsia="zh-CN"/>
        </w:rPr>
        <w:t>引导页面</w:t>
      </w:r>
      <w:bookmarkEnd w:id="12"/>
    </w:p>
    <w:p w14:paraId="23C7D4E0" w14:textId="77777777" w:rsidR="000C20D5" w:rsidRDefault="000C20D5">
      <w:pPr>
        <w:rPr>
          <w:color w:val="000000" w:themeColor="text1"/>
          <w:lang w:eastAsia="zh-CN"/>
        </w:rPr>
      </w:pPr>
    </w:p>
    <w:p w14:paraId="443E51C4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用户在第一次进入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的时候（或者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有更新以后第一次进入）会显示引导页面，引导页面有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的主要功能介绍图片，由后台管理员上传。</w:t>
      </w:r>
    </w:p>
    <w:p w14:paraId="25D3B57B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13" w:name="_Toc489411122"/>
      <w:r>
        <w:rPr>
          <w:rFonts w:hint="eastAsia"/>
          <w:color w:val="000000" w:themeColor="text1"/>
          <w:lang w:eastAsia="zh-CN"/>
        </w:rPr>
        <w:t>刷新显示</w:t>
      </w:r>
      <w:bookmarkEnd w:id="13"/>
    </w:p>
    <w:p w14:paraId="45E5EB07" w14:textId="77777777" w:rsidR="000C20D5" w:rsidRDefault="000C20D5">
      <w:pPr>
        <w:rPr>
          <w:color w:val="000000" w:themeColor="text1"/>
          <w:lang w:eastAsia="zh-CN"/>
        </w:rPr>
      </w:pPr>
    </w:p>
    <w:p w14:paraId="20763FFD" w14:textId="77777777" w:rsidR="000C20D5" w:rsidRDefault="00F9133E">
      <w:pPr>
        <w:ind w:firstLineChars="200" w:firstLine="420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用户下拉界面刷新界面，刷新时显示动态图标识刷新进行中。动态图客户提供。</w:t>
      </w:r>
    </w:p>
    <w:p w14:paraId="73819B95" w14:textId="77777777" w:rsidR="000C20D5" w:rsidRDefault="000C20D5">
      <w:pPr>
        <w:rPr>
          <w:color w:val="000000" w:themeColor="text1"/>
          <w:lang w:eastAsia="zh-CN"/>
        </w:rPr>
      </w:pPr>
    </w:p>
    <w:p w14:paraId="4E3A98B1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14" w:name="_Toc489411123"/>
      <w:r>
        <w:rPr>
          <w:rFonts w:hint="eastAsia"/>
          <w:color w:val="000000" w:themeColor="text1"/>
          <w:lang w:eastAsia="zh-CN"/>
        </w:rPr>
        <w:t>注册登录</w:t>
      </w:r>
      <w:bookmarkEnd w:id="14"/>
    </w:p>
    <w:p w14:paraId="390097FE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5" w:name="_Toc489411124"/>
      <w:r>
        <w:rPr>
          <w:rFonts w:hint="eastAsia"/>
          <w:color w:val="000000" w:themeColor="text1"/>
          <w:lang w:eastAsia="zh-CN"/>
        </w:rPr>
        <w:t>注册</w:t>
      </w:r>
      <w:bookmarkEnd w:id="15"/>
    </w:p>
    <w:p w14:paraId="66D3AF02" w14:textId="77777777" w:rsidR="000C20D5" w:rsidRDefault="000C20D5">
      <w:pPr>
        <w:rPr>
          <w:color w:val="000000" w:themeColor="text1"/>
          <w:lang w:eastAsia="zh-CN"/>
        </w:rPr>
      </w:pPr>
    </w:p>
    <w:p w14:paraId="61EDC15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用户可以有一种方式注册，分别是验证手机号注册。</w:t>
      </w:r>
    </w:p>
    <w:p w14:paraId="791FB3E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用户如果选择手机号登录，则用户需要输入手机号，然后系统会向用户的手机上发送一个验证码，用户需要回填验证码，系统需要验证验证码的正确性。然后用户需要填写密码，密码限制为</w:t>
      </w:r>
      <w:r>
        <w:rPr>
          <w:rFonts w:hint="eastAsia"/>
          <w:color w:val="000000" w:themeColor="text1"/>
          <w:lang w:eastAsia="zh-CN"/>
        </w:rPr>
        <w:t>6-20</w:t>
      </w:r>
      <w:r>
        <w:rPr>
          <w:rFonts w:hint="eastAsia"/>
          <w:color w:val="000000" w:themeColor="text1"/>
          <w:lang w:eastAsia="zh-CN"/>
        </w:rPr>
        <w:t>位字母和数字，不需要标点和空格。</w:t>
      </w:r>
    </w:p>
    <w:p w14:paraId="5045515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用户需要勾选同意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使用协议才可以点击注册。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使用协议由商家提供。</w:t>
      </w:r>
    </w:p>
    <w:p w14:paraId="0E4EB899" w14:textId="77777777" w:rsidR="000C20D5" w:rsidRDefault="00F9133E">
      <w:pPr>
        <w:pStyle w:val="13"/>
        <w:numPr>
          <w:ilvl w:val="0"/>
          <w:numId w:val="4"/>
        </w:numPr>
        <w:rPr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>学生注册</w:t>
      </w:r>
      <w:r>
        <w:rPr>
          <w:rFonts w:hint="eastAsia"/>
          <w:color w:val="0000FF"/>
          <w:lang w:eastAsia="zh-CN"/>
        </w:rPr>
        <w:t>:</w:t>
      </w:r>
      <w:r>
        <w:rPr>
          <w:rFonts w:hint="eastAsia"/>
          <w:color w:val="0000FF"/>
          <w:lang w:eastAsia="zh-CN"/>
        </w:rPr>
        <w:t>老师可用学籍号在</w:t>
      </w:r>
      <w:r>
        <w:rPr>
          <w:rFonts w:hint="eastAsia"/>
          <w:color w:val="0000FF"/>
          <w:lang w:eastAsia="zh-CN"/>
        </w:rPr>
        <w:t>PC</w:t>
      </w:r>
      <w:r>
        <w:rPr>
          <w:rFonts w:hint="eastAsia"/>
          <w:color w:val="0000FF"/>
          <w:lang w:eastAsia="zh-CN"/>
        </w:rPr>
        <w:t>端批量注册学生，并添加相关学籍信息（姓名、性别、出生年月、家庭住址等）。个人信息和绑定手机号，学生或家长自己登录修改。</w:t>
      </w:r>
    </w:p>
    <w:p w14:paraId="7D0C8352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6416D467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6" w:name="_Toc489411125"/>
      <w:r>
        <w:rPr>
          <w:rFonts w:hint="eastAsia"/>
          <w:color w:val="000000" w:themeColor="text1"/>
          <w:lang w:eastAsia="zh-CN"/>
        </w:rPr>
        <w:t>登录</w:t>
      </w:r>
      <w:bookmarkEnd w:id="16"/>
    </w:p>
    <w:p w14:paraId="5ADF57BF" w14:textId="77777777" w:rsidR="000C20D5" w:rsidRDefault="000C20D5">
      <w:pPr>
        <w:rPr>
          <w:color w:val="000000" w:themeColor="text1"/>
          <w:lang w:eastAsia="zh-CN"/>
        </w:rPr>
      </w:pPr>
    </w:p>
    <w:p w14:paraId="45361C8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用户必须使用手机号登录后才可以使用，登录后如果没有退出，长期保存登录状态。</w:t>
      </w:r>
      <w:r>
        <w:rPr>
          <w:rFonts w:hint="eastAsia"/>
          <w:color w:val="000000" w:themeColor="text1"/>
          <w:lang w:eastAsia="zh-CN"/>
        </w:rPr>
        <w:t>(</w:t>
      </w:r>
      <w:r>
        <w:rPr>
          <w:rFonts w:hint="eastAsia"/>
          <w:color w:val="000000" w:themeColor="text1"/>
          <w:lang w:eastAsia="zh-CN"/>
        </w:rPr>
        <w:t>在我的里面有切换账号设置</w:t>
      </w:r>
      <w:r>
        <w:rPr>
          <w:rFonts w:hint="eastAsia"/>
          <w:color w:val="000000" w:themeColor="text1"/>
          <w:lang w:eastAsia="zh-CN"/>
        </w:rPr>
        <w:t>)</w:t>
      </w:r>
    </w:p>
    <w:p w14:paraId="47F1D86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用户有一种方式登录平台，注册过的用户可以输入手机号。</w:t>
      </w:r>
    </w:p>
    <w:p w14:paraId="24072A47" w14:textId="77777777" w:rsidR="000C20D5" w:rsidRDefault="00F9133E">
      <w:pPr>
        <w:pStyle w:val="13"/>
        <w:numPr>
          <w:ilvl w:val="0"/>
          <w:numId w:val="5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输入手机号、密码登录的时候系统需要验证此手机号是否已经注册，如果未注册需要提示用户您的账号不存在。输入密码以后需要验证密码是否正确，如果不正确需要提示用户您的密码不正确。</w:t>
      </w:r>
    </w:p>
    <w:p w14:paraId="41EDB73D" w14:textId="77777777" w:rsidR="000C20D5" w:rsidRDefault="00F9133E">
      <w:pPr>
        <w:pStyle w:val="13"/>
        <w:numPr>
          <w:ilvl w:val="0"/>
          <w:numId w:val="5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用户可以勾选记住密码。</w:t>
      </w:r>
    </w:p>
    <w:p w14:paraId="579B8A02" w14:textId="77777777" w:rsidR="000C20D5" w:rsidRDefault="00F9133E">
      <w:pPr>
        <w:pStyle w:val="13"/>
        <w:numPr>
          <w:ilvl w:val="0"/>
          <w:numId w:val="5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用户可以点击遗忘密码进入找回密码界面找回，用户需要输入自己注册用的手机号，系统会发送给手机号，用户回填验证码以后可以重新输入密码。系统需要验证验证码的真实性。</w:t>
      </w:r>
    </w:p>
    <w:p w14:paraId="050A4952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17" w:name="_Toc489411126"/>
      <w:r>
        <w:rPr>
          <w:rFonts w:hint="eastAsia"/>
          <w:color w:val="000000" w:themeColor="text1"/>
          <w:lang w:eastAsia="zh-CN"/>
        </w:rPr>
        <w:t>首页可实现的功能</w:t>
      </w:r>
      <w:r>
        <w:rPr>
          <w:rFonts w:hint="eastAsia"/>
          <w:color w:val="000000" w:themeColor="text1"/>
          <w:lang w:eastAsia="zh-CN"/>
        </w:rPr>
        <w:t>(</w:t>
      </w:r>
      <w:r>
        <w:rPr>
          <w:rFonts w:hint="eastAsia"/>
          <w:color w:val="000000" w:themeColor="text1"/>
          <w:lang w:eastAsia="zh-CN"/>
        </w:rPr>
        <w:t>校长身份可以看到学校内部所有群，所以校长的首页界面包括我创建的群，我加入的群，我校的群</w:t>
      </w:r>
      <w:r>
        <w:rPr>
          <w:rFonts w:hint="eastAsia"/>
          <w:color w:val="000000" w:themeColor="text1"/>
          <w:lang w:eastAsia="zh-CN"/>
        </w:rPr>
        <w:t>)</w:t>
      </w:r>
      <w:bookmarkEnd w:id="17"/>
    </w:p>
    <w:p w14:paraId="76AB730D" w14:textId="77777777" w:rsidR="000C20D5" w:rsidRDefault="00F9133E">
      <w:pPr>
        <w:rPr>
          <w:color w:val="000000" w:themeColor="text1"/>
          <w:lang w:eastAsia="zh-CN"/>
        </w:rPr>
      </w:pPr>
      <w:r>
        <w:rPr>
          <w:noProof/>
          <w:color w:val="000000" w:themeColor="text1"/>
          <w:lang w:eastAsia="zh-CN" w:bidi="ar-SA"/>
        </w:rPr>
        <w:lastRenderedPageBreak/>
        <w:drawing>
          <wp:inline distT="0" distB="0" distL="0" distR="0" wp14:anchorId="28CF5FAA" wp14:editId="3695D2B4">
            <wp:extent cx="5943600" cy="54381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B6A1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8" w:name="_Toc489411127"/>
      <w:r>
        <w:rPr>
          <w:rFonts w:hint="eastAsia"/>
          <w:color w:val="000000" w:themeColor="text1"/>
          <w:lang w:eastAsia="zh-CN"/>
        </w:rPr>
        <w:t>最近消息通知</w:t>
      </w:r>
      <w:bookmarkEnd w:id="18"/>
    </w:p>
    <w:p w14:paraId="34901089" w14:textId="77777777" w:rsidR="000C20D5" w:rsidRDefault="000C20D5">
      <w:pPr>
        <w:rPr>
          <w:color w:val="000000" w:themeColor="text1"/>
          <w:lang w:eastAsia="zh-CN"/>
        </w:rPr>
      </w:pPr>
    </w:p>
    <w:p w14:paraId="15D72DA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做为学生：老师、团队给我点评显示在这里面；老师、团队给我的文字、图片评价在这里面显示；老师回答我的问题，点击后查看我的问题；</w:t>
      </w:r>
    </w:p>
    <w:p w14:paraId="7AFEA63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做为老师：有家长、学校管理团队给予的评分在这里面显示；老师、团队给我的文字、图片评价在这里面显示；学生指定老师回答的内容在这里面提示，点击后进入问题。</w:t>
      </w:r>
    </w:p>
    <w:p w14:paraId="163AC02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做为家长：老师给学生的点评与评价都在这里面显示；</w:t>
      </w:r>
    </w:p>
    <w:p w14:paraId="66EA78E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未读信息右边有个红色的数字，数字的多少表示多少条未读，类似微信最新消息未读信息；</w:t>
      </w:r>
    </w:p>
    <w:p w14:paraId="4C2CFC80" w14:textId="77777777" w:rsidR="000C20D5" w:rsidRDefault="000C20D5">
      <w:pPr>
        <w:rPr>
          <w:color w:val="000000" w:themeColor="text1"/>
          <w:lang w:eastAsia="zh-CN"/>
        </w:rPr>
      </w:pPr>
    </w:p>
    <w:p w14:paraId="74DF9862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19" w:name="_Toc489411128"/>
      <w:r>
        <w:rPr>
          <w:rFonts w:hint="eastAsia"/>
          <w:color w:val="000000" w:themeColor="text1"/>
          <w:lang w:eastAsia="zh-CN"/>
        </w:rPr>
        <w:t>我的群列表</w:t>
      </w:r>
      <w:bookmarkEnd w:id="19"/>
    </w:p>
    <w:p w14:paraId="40E5D84B" w14:textId="77777777" w:rsidR="000C20D5" w:rsidRDefault="000C20D5">
      <w:pPr>
        <w:rPr>
          <w:color w:val="000000" w:themeColor="text1"/>
          <w:lang w:eastAsia="zh-CN"/>
        </w:rPr>
      </w:pPr>
    </w:p>
    <w:p w14:paraId="4CA7964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我创建的群列表；</w:t>
      </w:r>
    </w:p>
    <w:p w14:paraId="543D043F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我加入的群列表；</w:t>
      </w:r>
    </w:p>
    <w:p w14:paraId="43D8D8A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每个群列表由学校名、年级、班级名、老师数量、学生数量、家长数量；</w:t>
      </w:r>
    </w:p>
    <w:p w14:paraId="70FC4A7E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20" w:name="_Toc489411129"/>
      <w:r>
        <w:rPr>
          <w:rFonts w:hint="eastAsia"/>
          <w:color w:val="000000" w:themeColor="text1"/>
          <w:lang w:eastAsia="zh-CN"/>
        </w:rPr>
        <w:lastRenderedPageBreak/>
        <w:t>我的群</w:t>
      </w:r>
      <w:bookmarkEnd w:id="20"/>
    </w:p>
    <w:p w14:paraId="19C2BD1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我的群分成两类：我创建的群、我加入的群；</w:t>
      </w:r>
    </w:p>
    <w:p w14:paraId="5EDCAB77" w14:textId="77777777" w:rsidR="000C20D5" w:rsidRDefault="000C20D5">
      <w:pPr>
        <w:rPr>
          <w:color w:val="000000" w:themeColor="text1"/>
          <w:lang w:eastAsia="zh-CN"/>
        </w:rPr>
      </w:pPr>
    </w:p>
    <w:p w14:paraId="52AAD017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1" w:name="_Toc489411130"/>
      <w:r>
        <w:rPr>
          <w:rFonts w:hint="eastAsia"/>
          <w:color w:val="000000" w:themeColor="text1"/>
          <w:lang w:eastAsia="zh-CN"/>
        </w:rPr>
        <w:t>聊天功能</w:t>
      </w:r>
      <w:bookmarkEnd w:id="21"/>
    </w:p>
    <w:p w14:paraId="7DFDF6B7" w14:textId="77777777" w:rsidR="000C20D5" w:rsidRDefault="000C20D5">
      <w:pPr>
        <w:rPr>
          <w:color w:val="000000" w:themeColor="text1"/>
          <w:lang w:eastAsia="zh-CN"/>
        </w:rPr>
      </w:pPr>
    </w:p>
    <w:p w14:paraId="12EECE0F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可以在群里发送：语音、文字、图片、视频；</w:t>
      </w:r>
    </w:p>
    <w:p w14:paraId="6E63C76D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每个群最大人数限制</w:t>
      </w:r>
      <w:r>
        <w:rPr>
          <w:rFonts w:hint="eastAsia"/>
          <w:color w:val="000000" w:themeColor="text1"/>
          <w:lang w:eastAsia="zh-CN"/>
        </w:rPr>
        <w:t>3000</w:t>
      </w:r>
      <w:r>
        <w:rPr>
          <w:rFonts w:hint="eastAsia"/>
          <w:color w:val="000000" w:themeColor="text1"/>
          <w:lang w:eastAsia="zh-CN"/>
        </w:rPr>
        <w:t>人；</w:t>
      </w:r>
    </w:p>
    <w:p w14:paraId="04E6805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可以进入群成员列表；</w:t>
      </w:r>
    </w:p>
    <w:p w14:paraId="19D7024C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687FCBEA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2" w:name="_Toc489411131"/>
      <w:r>
        <w:rPr>
          <w:rFonts w:hint="eastAsia"/>
          <w:color w:val="000000" w:themeColor="text1"/>
          <w:lang w:eastAsia="zh-CN"/>
        </w:rPr>
        <w:t>群设置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权限功能</w:t>
      </w:r>
      <w:bookmarkEnd w:id="22"/>
    </w:p>
    <w:p w14:paraId="09BEB397" w14:textId="77777777" w:rsidR="000C20D5" w:rsidRDefault="000C20D5">
      <w:pPr>
        <w:rPr>
          <w:color w:val="000000" w:themeColor="text1"/>
          <w:lang w:eastAsia="zh-CN"/>
        </w:rPr>
      </w:pPr>
    </w:p>
    <w:p w14:paraId="73FC6AB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管理员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创建人可以加人、踢人；</w:t>
      </w:r>
    </w:p>
    <w:p w14:paraId="3595E30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管理员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创建人可以在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端添加自定义点评模块，上传图标然后设置名字与分数值，分数值最小单位为小数点后一位；</w:t>
      </w:r>
    </w:p>
    <w:p w14:paraId="5233CF4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管理员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创建人可以在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端设置每个群成员的职位，如：学习委员、班主任、</w:t>
      </w:r>
      <w:r>
        <w:rPr>
          <w:rFonts w:hint="eastAsia"/>
          <w:color w:val="000000" w:themeColor="text1"/>
          <w:lang w:eastAsia="zh-CN"/>
        </w:rPr>
        <w:t>xxx</w:t>
      </w:r>
      <w:r>
        <w:rPr>
          <w:rFonts w:hint="eastAsia"/>
          <w:color w:val="000000" w:themeColor="text1"/>
          <w:lang w:eastAsia="zh-CN"/>
        </w:rPr>
        <w:t>老师、班长，该职位只是职称，职称可以自定义，有权显示在群列表前面；</w:t>
      </w:r>
    </w:p>
    <w:p w14:paraId="28A385B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需要显示每个老师所教科目，科目以文本框的方式填写；</w:t>
      </w:r>
    </w:p>
    <w:p w14:paraId="244CF2A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管理员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创建人可以在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端设置每个群成员的权限，如：可点评权限、可进行图文评价权限、加人权限、踢人权限；</w:t>
      </w:r>
    </w:p>
    <w:p w14:paraId="3704D2B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普通人员可以退出群；</w:t>
      </w:r>
    </w:p>
    <w:p w14:paraId="4F14BA9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一个群需要设置点评人与被点评人，设置被点评模式；可点评次数、无限点评、不可点评（班级管理群、教师管理群、社团群、班级学生群，不同群类型可以默认不同的点评权限，也可以由管理员修改，只有特殊情况才去修改，减少修改的时间和次数，提高用户体验。）</w:t>
      </w:r>
    </w:p>
    <w:p w14:paraId="6946A28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设置可以添加群公告的人、可以添加作业的人；</w:t>
      </w:r>
    </w:p>
    <w:p w14:paraId="55D5B19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群主在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端中能够导出所有人的点评报表，跟个人报表相同；</w:t>
      </w:r>
    </w:p>
    <w:p w14:paraId="020ACF91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73C99BC1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3" w:name="_Toc489411132"/>
      <w:r>
        <w:rPr>
          <w:rFonts w:hint="eastAsia"/>
          <w:color w:val="000000" w:themeColor="text1"/>
          <w:lang w:eastAsia="zh-CN"/>
        </w:rPr>
        <w:t>创建</w:t>
      </w:r>
      <w:r>
        <w:rPr>
          <w:rFonts w:hint="eastAsia"/>
          <w:color w:val="000000" w:themeColor="text1"/>
          <w:lang w:eastAsia="zh-CN"/>
        </w:rPr>
        <w:t>/</w:t>
      </w:r>
      <w:r>
        <w:rPr>
          <w:rFonts w:hint="eastAsia"/>
          <w:color w:val="000000" w:themeColor="text1"/>
          <w:lang w:eastAsia="zh-CN"/>
        </w:rPr>
        <w:t>修改群功能</w:t>
      </w:r>
      <w:bookmarkEnd w:id="23"/>
    </w:p>
    <w:p w14:paraId="18693028" w14:textId="77777777" w:rsidR="000C20D5" w:rsidRDefault="000C20D5">
      <w:pPr>
        <w:rPr>
          <w:color w:val="000000" w:themeColor="text1"/>
          <w:lang w:eastAsia="zh-CN"/>
        </w:rPr>
      </w:pPr>
    </w:p>
    <w:p w14:paraId="16692E7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任何人都可以随便创建群；</w:t>
      </w:r>
    </w:p>
    <w:p w14:paraId="5C27A2E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创建的群，人员不做限制，但是最多只能加</w:t>
      </w:r>
      <w:r>
        <w:rPr>
          <w:rFonts w:hint="eastAsia"/>
          <w:color w:val="000000" w:themeColor="text1"/>
          <w:lang w:eastAsia="zh-CN"/>
        </w:rPr>
        <w:t>3000</w:t>
      </w:r>
      <w:r>
        <w:rPr>
          <w:rFonts w:hint="eastAsia"/>
          <w:color w:val="000000" w:themeColor="text1"/>
          <w:lang w:eastAsia="zh-CN"/>
        </w:rPr>
        <w:t>人；</w:t>
      </w:r>
      <w:r>
        <w:rPr>
          <w:color w:val="000000" w:themeColor="text1"/>
          <w:lang w:eastAsia="zh-CN"/>
        </w:rPr>
        <w:t xml:space="preserve"> </w:t>
      </w:r>
    </w:p>
    <w:p w14:paraId="77A2644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创建群的时候，必须选择：省、市、区，学校名自定义；</w:t>
      </w:r>
    </w:p>
    <w:p w14:paraId="2BEE774D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创建群的时候，需要选择群类型，如：班级管理群、教师管理群、社团群、班级学生群、其它群，等。每种群的点评模板不同，每个点评模板包括分数、图标，用户可以自定义图标文字。群的模板由后台定义；</w:t>
      </w:r>
    </w:p>
    <w:p w14:paraId="766387B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群点评模板内容列表，可以由后台管理添加；</w:t>
      </w:r>
    </w:p>
    <w:p w14:paraId="635B0B1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自己添加的点评模板，是有个数限制的，不能无限添加；</w:t>
      </w:r>
    </w:p>
    <w:p w14:paraId="36C4680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创建群之后，可以将本手机通讯录的人拉进群；</w:t>
      </w:r>
    </w:p>
    <w:p w14:paraId="27D716F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创建群之后，可以在群里面录入用户帐号拉进群里面；</w:t>
      </w:r>
    </w:p>
    <w:p w14:paraId="01985CA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群主可以解散群；</w:t>
      </w:r>
    </w:p>
    <w:p w14:paraId="4D26DCCA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群右上角“扫一扫”可以加人进入群；</w:t>
      </w:r>
    </w:p>
    <w:p w14:paraId="66F109B9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480EE96E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4" w:name="_Toc489411133"/>
      <w:r>
        <w:rPr>
          <w:rFonts w:hint="eastAsia"/>
          <w:color w:val="000000" w:themeColor="text1"/>
          <w:lang w:eastAsia="zh-CN"/>
        </w:rPr>
        <w:t>群团队列表</w:t>
      </w:r>
      <w:bookmarkEnd w:id="24"/>
    </w:p>
    <w:p w14:paraId="7F1DF806" w14:textId="77777777" w:rsidR="000C20D5" w:rsidRDefault="000C20D5">
      <w:pPr>
        <w:rPr>
          <w:color w:val="000000" w:themeColor="text1"/>
          <w:lang w:eastAsia="zh-CN"/>
        </w:rPr>
      </w:pPr>
    </w:p>
    <w:p w14:paraId="3BC100E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可以在群中选择指定人员建立团队；</w:t>
      </w:r>
    </w:p>
    <w:p w14:paraId="764D82F3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群中有权限的人可以对团队进行点评，点评的方式跟点评人一样；</w:t>
      </w:r>
    </w:p>
    <w:p w14:paraId="16A591F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lastRenderedPageBreak/>
        <w:t>可以批量点评；</w:t>
      </w:r>
    </w:p>
    <w:p w14:paraId="68DDD44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一个群内的团队自己建，但是一个人不能在几个团队中出现；</w:t>
      </w:r>
    </w:p>
    <w:p w14:paraId="21265575" w14:textId="7C020A09" w:rsidR="000C20D5" w:rsidRDefault="00F9133E">
      <w:pPr>
        <w:pStyle w:val="13"/>
        <w:numPr>
          <w:ilvl w:val="0"/>
          <w:numId w:val="4"/>
        </w:numPr>
        <w:rPr>
          <w:color w:val="0000FF"/>
          <w:lang w:eastAsia="zh-CN"/>
        </w:rPr>
      </w:pPr>
      <w:r>
        <w:rPr>
          <w:rFonts w:hint="eastAsia"/>
          <w:color w:val="FF0000"/>
          <w:lang w:eastAsia="zh-CN"/>
        </w:rPr>
        <w:t>可以给群成员设置职位，但是权限与职位无关；</w:t>
      </w:r>
      <w:r w:rsidR="00EE4AB9">
        <w:rPr>
          <w:color w:val="0000FF"/>
          <w:lang w:eastAsia="zh-CN"/>
        </w:rPr>
        <w:t xml:space="preserve"> </w:t>
      </w:r>
    </w:p>
    <w:p w14:paraId="56A927EB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326D47FA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5" w:name="_Toc489411134"/>
      <w:r>
        <w:rPr>
          <w:rFonts w:hint="eastAsia"/>
          <w:color w:val="000000" w:themeColor="text1"/>
          <w:lang w:eastAsia="zh-CN"/>
        </w:rPr>
        <w:t>群成员列表</w:t>
      </w:r>
      <w:bookmarkEnd w:id="25"/>
    </w:p>
    <w:p w14:paraId="256F00FD" w14:textId="77777777" w:rsidR="000C20D5" w:rsidRDefault="000C20D5">
      <w:pPr>
        <w:rPr>
          <w:color w:val="000000" w:themeColor="text1"/>
          <w:lang w:eastAsia="zh-CN"/>
        </w:rPr>
      </w:pPr>
    </w:p>
    <w:p w14:paraId="2E85A21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查看每个人的群成员列表信息，包括：姓名、年龄、班级、头像、；</w:t>
      </w:r>
    </w:p>
    <w:p w14:paraId="57A8C87D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点击群成员列表，进入成员详细信息；</w:t>
      </w:r>
    </w:p>
    <w:p w14:paraId="012045B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点击群成员列表右边的“操作”按钮，如果有权限可以弹出：踢人、设置是否有点评权限、设置是否有图文评价权限；</w:t>
      </w:r>
    </w:p>
    <w:p w14:paraId="4E1F634F" w14:textId="77777777" w:rsidR="000C20D5" w:rsidRDefault="000C20D5">
      <w:pPr>
        <w:pStyle w:val="13"/>
        <w:ind w:left="420"/>
        <w:rPr>
          <w:color w:val="000000" w:themeColor="text1"/>
          <w:lang w:eastAsia="zh-CN"/>
        </w:rPr>
      </w:pPr>
    </w:p>
    <w:p w14:paraId="2531A1C6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6" w:name="_Toc489411135"/>
      <w:r>
        <w:rPr>
          <w:rFonts w:hint="eastAsia"/>
          <w:color w:val="000000" w:themeColor="text1"/>
          <w:lang w:eastAsia="zh-CN"/>
        </w:rPr>
        <w:t>群公告</w:t>
      </w:r>
      <w:bookmarkEnd w:id="26"/>
    </w:p>
    <w:p w14:paraId="7C17E039" w14:textId="77777777" w:rsidR="000C20D5" w:rsidRDefault="000C20D5">
      <w:pPr>
        <w:rPr>
          <w:color w:val="000000" w:themeColor="text1"/>
          <w:lang w:eastAsia="zh-CN"/>
        </w:rPr>
      </w:pPr>
    </w:p>
    <w:p w14:paraId="3B01ECD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由群主发布的消息，可以在手机端，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端发布，以图片、文字组成；</w:t>
      </w:r>
    </w:p>
    <w:p w14:paraId="53E87B0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查看群公告列表，查看历史群公告信息（能看到哪些已阅，哪些未阅）</w:t>
      </w:r>
    </w:p>
    <w:p w14:paraId="18C4A3D9" w14:textId="77777777" w:rsidR="000C20D5" w:rsidRDefault="000C20D5">
      <w:pPr>
        <w:pStyle w:val="13"/>
        <w:rPr>
          <w:color w:val="000000" w:themeColor="text1"/>
          <w:lang w:eastAsia="zh-CN"/>
        </w:rPr>
      </w:pPr>
    </w:p>
    <w:p w14:paraId="4ACE6950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7" w:name="_Toc489411136"/>
      <w:r>
        <w:rPr>
          <w:rFonts w:hint="eastAsia"/>
          <w:color w:val="000000" w:themeColor="text1"/>
          <w:lang w:eastAsia="zh-CN"/>
        </w:rPr>
        <w:t>作业</w:t>
      </w:r>
      <w:bookmarkEnd w:id="27"/>
    </w:p>
    <w:p w14:paraId="6BAB05B7" w14:textId="77777777" w:rsidR="000C20D5" w:rsidRDefault="000C20D5">
      <w:pPr>
        <w:rPr>
          <w:color w:val="000000" w:themeColor="text1"/>
          <w:lang w:eastAsia="zh-CN"/>
        </w:rPr>
      </w:pPr>
    </w:p>
    <w:p w14:paraId="1B072DA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在群中有权限的人可以发布作业；</w:t>
      </w:r>
    </w:p>
    <w:p w14:paraId="7D6F0FF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发布作业的的内容由：标题、内容、分类、多张图片；</w:t>
      </w:r>
    </w:p>
    <w:p w14:paraId="28C5898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作业完成情况不在群内显示；</w:t>
      </w:r>
    </w:p>
    <w:p w14:paraId="3D3A868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可以查看历史作业列表；</w:t>
      </w:r>
    </w:p>
    <w:p w14:paraId="09475ACF" w14:textId="196E9B72" w:rsidR="000C20D5" w:rsidRDefault="00F9133E">
      <w:pPr>
        <w:pStyle w:val="13"/>
        <w:numPr>
          <w:ilvl w:val="0"/>
          <w:numId w:val="4"/>
        </w:numPr>
        <w:rPr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>作业模板可完全参考</w:t>
      </w:r>
      <w:r>
        <w:rPr>
          <w:rFonts w:hint="eastAsia"/>
          <w:color w:val="0000FF"/>
          <w:lang w:eastAsia="zh-CN"/>
        </w:rPr>
        <w:t>QQ</w:t>
      </w:r>
      <w:r>
        <w:rPr>
          <w:rFonts w:hint="eastAsia"/>
          <w:color w:val="0000FF"/>
          <w:lang w:eastAsia="zh-CN"/>
        </w:rPr>
        <w:t>作业模板，但我圈起的地方为灰色，其它功能可用！</w:t>
      </w:r>
      <w:r w:rsidR="00F26F1F" w:rsidRPr="00F26F1F">
        <w:rPr>
          <w:rFonts w:hint="eastAsia"/>
          <w:color w:val="FF0000"/>
          <w:lang w:eastAsia="zh-CN"/>
        </w:rPr>
        <w:t>（其中题库、微课不做）</w:t>
      </w:r>
    </w:p>
    <w:p w14:paraId="11737D6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noProof/>
          <w:color w:val="000000" w:themeColor="text1"/>
          <w:lang w:eastAsia="zh-CN" w:bidi="ar-SA"/>
        </w:rPr>
        <w:drawing>
          <wp:inline distT="0" distB="0" distL="114300" distR="114300" wp14:anchorId="2CC103FB" wp14:editId="03C27DB1">
            <wp:extent cx="3177540" cy="2679700"/>
            <wp:effectExtent l="0" t="0" r="3810" b="6350"/>
            <wp:docPr id="6" name="图片 6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E031" w14:textId="77777777" w:rsidR="000C20D5" w:rsidRDefault="000C20D5">
      <w:pPr>
        <w:pStyle w:val="13"/>
        <w:ind w:left="420"/>
        <w:rPr>
          <w:color w:val="000000" w:themeColor="text1"/>
          <w:lang w:eastAsia="zh-CN"/>
        </w:rPr>
      </w:pPr>
    </w:p>
    <w:p w14:paraId="680B705F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8" w:name="_Toc489411137"/>
      <w:r>
        <w:rPr>
          <w:rFonts w:hint="eastAsia"/>
          <w:color w:val="000000" w:themeColor="text1"/>
          <w:lang w:eastAsia="zh-CN"/>
        </w:rPr>
        <w:t>光荣榜</w:t>
      </w:r>
      <w:bookmarkEnd w:id="28"/>
    </w:p>
    <w:p w14:paraId="19E2CBAC" w14:textId="77777777" w:rsidR="000C20D5" w:rsidRDefault="000C20D5">
      <w:pPr>
        <w:rPr>
          <w:color w:val="000000" w:themeColor="text1"/>
          <w:lang w:eastAsia="zh-CN"/>
        </w:rPr>
      </w:pPr>
    </w:p>
    <w:p w14:paraId="2CAC533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在一个群内，所有人的个人总分、团队总分、单项总分排行榜；（每周群内个人总分、团队总分，单项总分，，每周六</w:t>
      </w:r>
      <w:r>
        <w:rPr>
          <w:rFonts w:hint="eastAsia"/>
          <w:color w:val="000000" w:themeColor="text1"/>
          <w:lang w:eastAsia="zh-CN"/>
        </w:rPr>
        <w:t>12</w:t>
      </w:r>
      <w:r>
        <w:rPr>
          <w:rFonts w:hint="eastAsia"/>
          <w:color w:val="000000" w:themeColor="text1"/>
          <w:lang w:eastAsia="zh-CN"/>
        </w:rPr>
        <w:t>：</w:t>
      </w:r>
      <w:r>
        <w:rPr>
          <w:rFonts w:hint="eastAsia"/>
          <w:color w:val="000000" w:themeColor="text1"/>
          <w:lang w:eastAsia="zh-CN"/>
        </w:rPr>
        <w:t>00</w:t>
      </w:r>
      <w:r>
        <w:rPr>
          <w:rFonts w:hint="eastAsia"/>
          <w:color w:val="000000" w:themeColor="text1"/>
          <w:lang w:eastAsia="zh-CN"/>
        </w:rPr>
        <w:t>，系统自动生成并公布在群内，家长只有查看自己孩子的权限。）</w:t>
      </w:r>
    </w:p>
    <w:p w14:paraId="6A0019C6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 w:bidi="ar-SA"/>
        </w:rPr>
      </w:pPr>
      <w:r>
        <w:rPr>
          <w:rFonts w:hint="eastAsia"/>
          <w:color w:val="FF0000"/>
          <w:lang w:eastAsia="zh-CN" w:bidi="ar-SA"/>
        </w:rPr>
        <w:lastRenderedPageBreak/>
        <w:t>借鉴班优光荣榜发布：个人积分排行、小组积分排行、家庭积分排行、单项积分排行。</w:t>
      </w:r>
    </w:p>
    <w:p w14:paraId="20E9A9C2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 w:bidi="ar-SA"/>
        </w:rPr>
      </w:pPr>
      <w:r>
        <w:rPr>
          <w:rFonts w:hint="eastAsia"/>
          <w:color w:val="FF0000"/>
          <w:lang w:eastAsia="zh-CN" w:bidi="ar-SA"/>
        </w:rPr>
        <w:t>教师或管理者能看到所有人的排行，家长只能看到关联孩子积分。</w:t>
      </w:r>
    </w:p>
    <w:p w14:paraId="3F222F60" w14:textId="77777777" w:rsidR="000C20D5" w:rsidRDefault="000C20D5">
      <w:pPr>
        <w:pStyle w:val="13"/>
        <w:ind w:left="420"/>
        <w:rPr>
          <w:color w:val="000000" w:themeColor="text1"/>
          <w:lang w:eastAsia="zh-CN"/>
        </w:rPr>
      </w:pPr>
    </w:p>
    <w:p w14:paraId="1D803CAF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5BA4D200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29" w:name="_Toc489411138"/>
      <w:r>
        <w:rPr>
          <w:rFonts w:hint="eastAsia"/>
          <w:color w:val="000000" w:themeColor="text1"/>
          <w:lang w:eastAsia="zh-CN"/>
        </w:rPr>
        <w:t>点评</w:t>
      </w:r>
      <w:bookmarkEnd w:id="29"/>
    </w:p>
    <w:p w14:paraId="5D192E54" w14:textId="77777777" w:rsidR="000C20D5" w:rsidRDefault="000C20D5">
      <w:pPr>
        <w:rPr>
          <w:color w:val="000000" w:themeColor="text1"/>
          <w:lang w:eastAsia="zh-CN"/>
        </w:rPr>
      </w:pPr>
    </w:p>
    <w:p w14:paraId="2A132EA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查看某个人员信息时，可以查看该群的点评列表；</w:t>
      </w:r>
    </w:p>
    <w:p w14:paraId="3CF2546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点击点评模块，设置几次评分动作，每个动作的评分可以是小数点后一位；</w:t>
      </w:r>
    </w:p>
    <w:p w14:paraId="379BC33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可以对每个成员进行，图片、文字、视频点评，点评内容会推送给学生、家长查看；</w:t>
      </w:r>
    </w:p>
    <w:p w14:paraId="6D9BD9E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点评模块，由后台定制模板与群主自定义模块；</w:t>
      </w:r>
    </w:p>
    <w:p w14:paraId="0F029DF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可以在群信息中添加点评、评价，然后可以多选成员批量添加点评与评价，多人点评列表由群成员列表与团队列表组成，可以批量对团队进行点评；</w:t>
      </w:r>
    </w:p>
    <w:p w14:paraId="72724E0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点评分类，分成两级，一级分类：表扬、待改进。二级分类为：全部、品德、身心、学业、个性特长、其它；</w:t>
      </w:r>
    </w:p>
    <w:p w14:paraId="2627C80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加分与减分分开显示；</w:t>
      </w:r>
    </w:p>
    <w:p w14:paraId="5F31364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班级群、教师群，学生群，点评分类都不相同；</w:t>
      </w:r>
    </w:p>
    <w:p w14:paraId="7DFBAF5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点评分成三种模式：不可点评、无限点评、限制每个模块点评次数；</w:t>
      </w:r>
    </w:p>
    <w:p w14:paraId="3B83426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一个模板的点评不超过</w:t>
      </w:r>
      <w:r>
        <w:rPr>
          <w:rFonts w:hint="eastAsia"/>
          <w:color w:val="000000" w:themeColor="text1"/>
          <w:lang w:eastAsia="zh-CN"/>
        </w:rPr>
        <w:t>80</w:t>
      </w:r>
      <w:r>
        <w:rPr>
          <w:rFonts w:hint="eastAsia"/>
          <w:color w:val="000000" w:themeColor="text1"/>
          <w:lang w:eastAsia="zh-CN"/>
        </w:rPr>
        <w:t>个；</w:t>
      </w:r>
    </w:p>
    <w:p w14:paraId="3597252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一学期对一个人进行一次模板综合评分，学生、老师都需要评估，模板由甲方提供，只有一个模板；这学期只能下载这学期的评估</w:t>
      </w:r>
      <w:r>
        <w:rPr>
          <w:rFonts w:hint="eastAsia"/>
          <w:color w:val="000000" w:themeColor="text1"/>
          <w:lang w:eastAsia="zh-CN"/>
        </w:rPr>
        <w:t>excel</w:t>
      </w:r>
      <w:r>
        <w:rPr>
          <w:rFonts w:hint="eastAsia"/>
          <w:color w:val="000000" w:themeColor="text1"/>
          <w:lang w:eastAsia="zh-CN"/>
        </w:rPr>
        <w:t>；计算时间最小单位为日；</w:t>
      </w:r>
    </w:p>
    <w:p w14:paraId="027880A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每周对学生进行一小总结，家长、学生自己查看，模板由甲方提供，只有一个模板，这周只能查看上周的数据；（查看数据可以查看任意时段，最小单位是日。只是这个学生每周数据统计分析和建议只包括上周的内容而已。）</w:t>
      </w:r>
    </w:p>
    <w:p w14:paraId="63EBCDA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每个用户都有唯一二维码，进入群后，点右群详细页右上角，可以进入扫码，扫该二维码可以进行点评</w:t>
      </w:r>
    </w:p>
    <w:p w14:paraId="683D2A61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进入一个群信息页面，点击扫一扫，对学生二维码进行扫描，可以对该学生进行点评；</w:t>
      </w:r>
    </w:p>
    <w:p w14:paraId="0D8FAA40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在每个群的点评图标中，用得多的图标排在前面；</w:t>
      </w:r>
    </w:p>
    <w:p w14:paraId="5B831903" w14:textId="77777777" w:rsidR="000C20D5" w:rsidRDefault="00F9133E">
      <w:pPr>
        <w:pStyle w:val="13"/>
        <w:numPr>
          <w:ilvl w:val="0"/>
          <w:numId w:val="4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点评项可以从系统点评项中导入；</w:t>
      </w:r>
    </w:p>
    <w:p w14:paraId="78D641CE" w14:textId="27342157" w:rsidR="00DB6E88" w:rsidRDefault="00DB6E88">
      <w:pPr>
        <w:pStyle w:val="13"/>
        <w:numPr>
          <w:ilvl w:val="0"/>
          <w:numId w:val="4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点评多人，选择多人，点评内容一样；</w:t>
      </w:r>
      <w:bookmarkStart w:id="30" w:name="_GoBack"/>
      <w:bookmarkEnd w:id="30"/>
    </w:p>
    <w:p w14:paraId="29EDBC47" w14:textId="6F2BA7EE" w:rsidR="00215857" w:rsidRDefault="00215857">
      <w:pPr>
        <w:pStyle w:val="13"/>
        <w:numPr>
          <w:ilvl w:val="0"/>
          <w:numId w:val="4"/>
        </w:num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在一个群内，可以随机抽出可点评人员</w:t>
      </w:r>
      <w:r w:rsidR="00ED6431">
        <w:rPr>
          <w:rFonts w:hint="eastAsia"/>
          <w:color w:val="FF0000"/>
          <w:lang w:eastAsia="zh-CN"/>
        </w:rPr>
        <w:t>（本机操作不调用服务器），然后对点评人员进行点评</w:t>
      </w:r>
      <w:r w:rsidR="00DB6E88">
        <w:rPr>
          <w:rFonts w:hint="eastAsia"/>
          <w:color w:val="FF0000"/>
          <w:lang w:eastAsia="zh-CN"/>
        </w:rPr>
        <w:t>：</w:t>
      </w:r>
      <w:r w:rsidR="00ED6431" w:rsidRPr="00ED6431">
        <w:rPr>
          <w:rFonts w:hint="eastAsia"/>
          <w:color w:val="FF0000"/>
          <w:lang w:eastAsia="zh-CN"/>
        </w:rPr>
        <w:t>举个例子啊，我上课的时候做练习，不知道抽哪些人。我就用这个随机抽四个人，然后再叫他们的名字，在讲台上来做作业。</w:t>
      </w:r>
    </w:p>
    <w:p w14:paraId="403F111D" w14:textId="76C93F26" w:rsidR="00B914DE" w:rsidRDefault="00B914DE" w:rsidP="00B914DE">
      <w:pPr>
        <w:pStyle w:val="13"/>
        <w:ind w:left="840"/>
        <w:rPr>
          <w:color w:val="FF0000"/>
          <w:lang w:eastAsia="zh-CN"/>
        </w:rPr>
      </w:pPr>
      <w:r>
        <w:rPr>
          <w:rFonts w:hint="eastAsia"/>
          <w:noProof/>
          <w:color w:val="FF0000"/>
          <w:lang w:eastAsia="zh-CN" w:bidi="ar-SA"/>
        </w:rPr>
        <w:lastRenderedPageBreak/>
        <w:drawing>
          <wp:inline distT="0" distB="0" distL="0" distR="0" wp14:anchorId="3A5912CD" wp14:editId="3F3EC08B">
            <wp:extent cx="2971080" cy="4754903"/>
            <wp:effectExtent l="0" t="0" r="1270" b="0"/>
            <wp:docPr id="5" name="图片 5" descr="../../Library/Containers/com.tencent.xinWeChat/Data/Library/Application%20Support/com.tencent.xinWeChat/2.0b4.0.9/7bc5a030436d24d729f297d6b5fe18e8/Message/MessageTemp/045b65a5d0cc892e7ab12eb1dc0c525d/Image/1615150424590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Library/Containers/com.tencent.xinWeChat/Data/Library/Application%20Support/com.tencent.xinWeChat/2.0b4.0.9/7bc5a030436d24d729f297d6b5fe18e8/Message/MessageTemp/045b65a5d0cc892e7ab12eb1dc0c525d/Image/16151504245904_.pi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29" cy="47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37808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点评项目内容如下图：</w:t>
      </w:r>
    </w:p>
    <w:p w14:paraId="3600B2FC" w14:textId="77777777" w:rsidR="000C20D5" w:rsidRDefault="00F9133E">
      <w:pPr>
        <w:pStyle w:val="13"/>
        <w:ind w:left="420"/>
        <w:rPr>
          <w:color w:val="FF0000"/>
          <w:lang w:eastAsia="zh-CN"/>
        </w:rPr>
      </w:pPr>
      <w:r>
        <w:rPr>
          <w:noProof/>
          <w:color w:val="FF0000"/>
          <w:lang w:eastAsia="zh-CN" w:bidi="ar-SA"/>
        </w:rPr>
        <w:lastRenderedPageBreak/>
        <w:drawing>
          <wp:inline distT="0" distB="0" distL="0" distR="0" wp14:anchorId="575CAA0B" wp14:editId="4FBC3097">
            <wp:extent cx="3126642" cy="47549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8175" cy="475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2C7C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所有分数可以重置，但是总分数不变，如下图：</w:t>
      </w:r>
    </w:p>
    <w:p w14:paraId="33BA8111" w14:textId="77777777" w:rsidR="000C20D5" w:rsidRDefault="00F9133E">
      <w:pPr>
        <w:pStyle w:val="13"/>
        <w:ind w:left="840"/>
        <w:rPr>
          <w:color w:val="FF0000"/>
          <w:lang w:eastAsia="zh-CN"/>
        </w:rPr>
      </w:pPr>
      <w:r>
        <w:rPr>
          <w:noProof/>
          <w:color w:val="FF0000"/>
          <w:lang w:eastAsia="zh-CN" w:bidi="ar-SA"/>
        </w:rPr>
        <w:lastRenderedPageBreak/>
        <w:drawing>
          <wp:inline distT="0" distB="0" distL="0" distR="0" wp14:anchorId="6FE46583" wp14:editId="08C886C1">
            <wp:extent cx="2372040" cy="3840503"/>
            <wp:effectExtent l="0" t="0" r="0" b="0"/>
            <wp:docPr id="3" name="图片 1" descr="1(BX`D{OBV@RJIX2NT`AKC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1(BX`D{OBV@RJIX2NT`AKCW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1081" cy="38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31DC" w14:textId="77777777" w:rsidR="000C20D5" w:rsidRDefault="000C20D5">
      <w:pPr>
        <w:pStyle w:val="13"/>
        <w:ind w:left="840"/>
        <w:rPr>
          <w:color w:val="FF0000"/>
          <w:lang w:eastAsia="zh-CN"/>
        </w:rPr>
      </w:pPr>
    </w:p>
    <w:p w14:paraId="43E37FBE" w14:textId="77777777" w:rsidR="000C20D5" w:rsidRDefault="000C20D5">
      <w:pPr>
        <w:pStyle w:val="13"/>
        <w:rPr>
          <w:color w:val="000000" w:themeColor="text1"/>
          <w:lang w:eastAsia="zh-CN"/>
        </w:rPr>
      </w:pPr>
    </w:p>
    <w:p w14:paraId="09A8660E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31" w:name="_Toc489411139"/>
      <w:r>
        <w:rPr>
          <w:rFonts w:hint="eastAsia"/>
          <w:color w:val="000000" w:themeColor="text1"/>
          <w:lang w:eastAsia="zh-CN"/>
        </w:rPr>
        <w:t>图文点评</w:t>
      </w:r>
      <w:bookmarkEnd w:id="31"/>
    </w:p>
    <w:p w14:paraId="1C5FEC3F" w14:textId="77777777" w:rsidR="000C20D5" w:rsidRDefault="000C20D5">
      <w:pPr>
        <w:rPr>
          <w:color w:val="000000" w:themeColor="text1"/>
          <w:lang w:eastAsia="zh-CN"/>
        </w:rPr>
      </w:pPr>
    </w:p>
    <w:p w14:paraId="26F6F97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对学生的点评可以发送图片、文字、音频、视频；</w:t>
      </w:r>
    </w:p>
    <w:p w14:paraId="6BCD162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点评可以分享到动态圈中，然后可以对点评进行赞、查看、评论；</w:t>
      </w:r>
    </w:p>
    <w:p w14:paraId="35D6F04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图文点评可以分享到动态圈中；</w:t>
      </w:r>
    </w:p>
    <w:p w14:paraId="11CC395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图片、文字、视频都可以下载到相册中；</w:t>
      </w:r>
    </w:p>
    <w:p w14:paraId="62C0BA3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图文点评由点评权限人添加，在提交时下方自动提示和默认“分享到他的动态”，且自动显示在群聊里，所有老师、学生、家长都可以进行查、点赞、评价、分享等；</w:t>
      </w:r>
    </w:p>
    <w:p w14:paraId="16B584C3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4CB2F512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08709147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32" w:name="_Toc489411140"/>
      <w:r>
        <w:rPr>
          <w:rFonts w:hint="eastAsia"/>
          <w:color w:val="000000" w:themeColor="text1"/>
          <w:lang w:eastAsia="zh-CN"/>
        </w:rPr>
        <w:t>提问</w:t>
      </w:r>
      <w:bookmarkEnd w:id="32"/>
    </w:p>
    <w:p w14:paraId="61820D2F" w14:textId="77777777" w:rsidR="000C20D5" w:rsidRDefault="000C20D5">
      <w:pPr>
        <w:rPr>
          <w:color w:val="000000" w:themeColor="text1"/>
          <w:lang w:eastAsia="zh-CN"/>
        </w:rPr>
      </w:pPr>
    </w:p>
    <w:p w14:paraId="5540AD5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任何群成员，包括群主、群成员，可以向群内指定人员提问，提问的消息在老师的首页最新消息中显示；</w:t>
      </w:r>
    </w:p>
    <w:p w14:paraId="2D47110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提问的内容包括：标题、内容。</w:t>
      </w:r>
    </w:p>
    <w:p w14:paraId="1A65811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回复的方式就跟论坛一样，在提问下面回复，老师可以引用回复内容；像论坛帖子一样反复交流；</w:t>
      </w:r>
    </w:p>
    <w:p w14:paraId="4315AAF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提问的时候可以向群内任何人提出，不指定权限；</w:t>
      </w:r>
    </w:p>
    <w:p w14:paraId="314BAEC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回答完成后，对回答人进行评分与评价；</w:t>
      </w:r>
    </w:p>
    <w:p w14:paraId="3F7BD55D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评论结果只有校长可见；</w:t>
      </w:r>
    </w:p>
    <w:p w14:paraId="0CB533EB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1E957DC3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33" w:name="_Toc489411141"/>
      <w:r>
        <w:rPr>
          <w:rFonts w:hint="eastAsia"/>
          <w:color w:val="000000" w:themeColor="text1"/>
          <w:lang w:eastAsia="zh-CN"/>
        </w:rPr>
        <w:lastRenderedPageBreak/>
        <w:t>消费积分</w:t>
      </w:r>
      <w:bookmarkEnd w:id="33"/>
    </w:p>
    <w:p w14:paraId="68066EF0" w14:textId="77777777" w:rsidR="000C20D5" w:rsidRDefault="000C20D5">
      <w:pPr>
        <w:rPr>
          <w:color w:val="000000" w:themeColor="text1"/>
          <w:lang w:eastAsia="zh-CN"/>
        </w:rPr>
      </w:pPr>
    </w:p>
    <w:p w14:paraId="59DAE9DE" w14:textId="77777777" w:rsidR="000C20D5" w:rsidRDefault="00F9133E">
      <w:pPr>
        <w:pStyle w:val="13"/>
        <w:rPr>
          <w:color w:val="000000" w:themeColor="text1"/>
          <w:lang w:eastAsia="zh-CN"/>
        </w:rPr>
      </w:pPr>
      <w:r>
        <w:rPr>
          <w:noProof/>
          <w:color w:val="000000" w:themeColor="text1"/>
          <w:lang w:eastAsia="zh-CN" w:bidi="ar-SA"/>
        </w:rPr>
        <w:drawing>
          <wp:inline distT="0" distB="0" distL="0" distR="0" wp14:anchorId="1FC4DF08" wp14:editId="5EAD0507">
            <wp:extent cx="5276850" cy="515302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CD1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群主发布消费积分模块，消费积分模块由：图片、名字、积分数组成；</w:t>
      </w:r>
    </w:p>
    <w:p w14:paraId="56AA538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购买之后，消费积分扣除相应的分，不影响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总积分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；</w:t>
      </w:r>
    </w:p>
    <w:p w14:paraId="5F534506" w14:textId="77777777" w:rsidR="000C20D5" w:rsidRDefault="000C20D5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</w:p>
    <w:p w14:paraId="188BCF00" w14:textId="77777777" w:rsidR="000C20D5" w:rsidRDefault="000C20D5">
      <w:pPr>
        <w:pStyle w:val="13"/>
        <w:rPr>
          <w:color w:val="000000" w:themeColor="text1"/>
          <w:lang w:eastAsia="zh-CN"/>
        </w:rPr>
      </w:pPr>
    </w:p>
    <w:p w14:paraId="4690E1FB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34" w:name="_Toc489411142"/>
      <w:r>
        <w:rPr>
          <w:rFonts w:hint="eastAsia"/>
          <w:color w:val="000000" w:themeColor="text1"/>
          <w:lang w:eastAsia="zh-CN"/>
        </w:rPr>
        <w:t>动态</w:t>
      </w:r>
      <w:bookmarkEnd w:id="34"/>
    </w:p>
    <w:p w14:paraId="3F3A2FC1" w14:textId="77777777" w:rsidR="000C20D5" w:rsidRDefault="000C20D5">
      <w:pPr>
        <w:rPr>
          <w:color w:val="000000" w:themeColor="text1"/>
          <w:lang w:eastAsia="zh-CN"/>
        </w:rPr>
      </w:pPr>
    </w:p>
    <w:p w14:paraId="3646C33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别人针对我的点评、评论（批量评论做成一条数据）；</w:t>
      </w:r>
    </w:p>
    <w:p w14:paraId="53BC3FD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我发布的评论、点评（批量评论做成一条数据）；</w:t>
      </w:r>
    </w:p>
    <w:p w14:paraId="77E9142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我通讯录内朋友的点评、评论（包括发布与被点评）（批量评论做成一条数据）；</w:t>
      </w:r>
    </w:p>
    <w:p w14:paraId="43B73D9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动态可以被别人点赞、评论、回复评论；</w:t>
      </w:r>
    </w:p>
    <w:p w14:paraId="67C1A10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图文点评可以分享到动态圈中；</w:t>
      </w:r>
    </w:p>
    <w:p w14:paraId="0A4BF3C6" w14:textId="77777777" w:rsidR="000C20D5" w:rsidRDefault="000C20D5">
      <w:pPr>
        <w:rPr>
          <w:color w:val="000000" w:themeColor="text1"/>
          <w:lang w:eastAsia="zh-CN"/>
        </w:rPr>
      </w:pPr>
    </w:p>
    <w:p w14:paraId="1ED39F11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35" w:name="_Toc489411143"/>
      <w:r>
        <w:rPr>
          <w:rFonts w:hint="eastAsia"/>
          <w:color w:val="000000" w:themeColor="text1"/>
          <w:lang w:eastAsia="zh-CN"/>
        </w:rPr>
        <w:lastRenderedPageBreak/>
        <w:t>通讯录</w:t>
      </w:r>
      <w:bookmarkEnd w:id="35"/>
    </w:p>
    <w:p w14:paraId="378A022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在通讯录中，展示所有好友列表；</w:t>
      </w:r>
    </w:p>
    <w:p w14:paraId="4480733F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可以添加好友，添加的方式是输入对方帐号，对方需要同意才能添加，类似微信流程；</w:t>
      </w:r>
    </w:p>
    <w:p w14:paraId="0ED207C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点击通讯录可以进入好友聊天界面；</w:t>
      </w:r>
    </w:p>
    <w:p w14:paraId="2A808F72" w14:textId="77777777" w:rsidR="000C20D5" w:rsidRDefault="000C20D5">
      <w:pPr>
        <w:pStyle w:val="13"/>
        <w:ind w:left="420"/>
        <w:rPr>
          <w:color w:val="000000" w:themeColor="text1"/>
          <w:lang w:eastAsia="zh-CN"/>
        </w:rPr>
      </w:pPr>
    </w:p>
    <w:p w14:paraId="210BC675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36" w:name="_Toc489411144"/>
      <w:r>
        <w:rPr>
          <w:rFonts w:hint="eastAsia"/>
          <w:color w:val="000000" w:themeColor="text1"/>
          <w:lang w:eastAsia="zh-CN"/>
        </w:rPr>
        <w:t>最近聊天消息</w:t>
      </w:r>
      <w:bookmarkEnd w:id="36"/>
    </w:p>
    <w:p w14:paraId="5BC9394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任何私聊、群组聊天，都在该列表中展示；</w:t>
      </w:r>
    </w:p>
    <w:p w14:paraId="51A6B97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未读消息在列表右边有个红色数字表示；</w:t>
      </w:r>
    </w:p>
    <w:p w14:paraId="042633A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聊天信息保存在本地；</w:t>
      </w:r>
    </w:p>
    <w:p w14:paraId="48980EDE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0C7F30E5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37" w:name="_Toc489411145"/>
      <w:r>
        <w:rPr>
          <w:rFonts w:hint="eastAsia"/>
          <w:color w:val="000000" w:themeColor="text1"/>
          <w:lang w:eastAsia="zh-CN"/>
        </w:rPr>
        <w:t>我的</w:t>
      </w:r>
      <w:bookmarkEnd w:id="37"/>
    </w:p>
    <w:p w14:paraId="0683774B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38" w:name="_Toc489411146"/>
      <w:r>
        <w:rPr>
          <w:rFonts w:hint="eastAsia"/>
          <w:color w:val="000000" w:themeColor="text1"/>
          <w:lang w:eastAsia="zh-CN"/>
        </w:rPr>
        <w:t>个人资料</w:t>
      </w:r>
      <w:bookmarkEnd w:id="38"/>
    </w:p>
    <w:p w14:paraId="7C843143" w14:textId="77777777" w:rsidR="000C20D5" w:rsidRDefault="000C20D5">
      <w:pPr>
        <w:rPr>
          <w:color w:val="000000" w:themeColor="text1"/>
          <w:lang w:eastAsia="zh-CN"/>
        </w:rPr>
      </w:pPr>
    </w:p>
    <w:p w14:paraId="7662E04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查看别人的个人资料，包括班级、名字、学号、学校、头像、手机号；</w:t>
      </w:r>
    </w:p>
    <w:p w14:paraId="4A44120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只有在家长群中，老师与家长之间手机号可以相互查看；</w:t>
      </w:r>
    </w:p>
    <w:p w14:paraId="3074CD4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包括个人资料、我的点评、孩子、成长史、动态、消息通知、意见反馈、设置、切换帐号。</w:t>
      </w:r>
    </w:p>
    <w:p w14:paraId="0BF490EA" w14:textId="77777777" w:rsidR="000C20D5" w:rsidRDefault="000C20D5">
      <w:pPr>
        <w:rPr>
          <w:color w:val="000000" w:themeColor="text1"/>
          <w:lang w:eastAsia="zh-CN"/>
        </w:rPr>
      </w:pPr>
    </w:p>
    <w:p w14:paraId="40680C3E" w14:textId="77777777" w:rsidR="000C20D5" w:rsidRDefault="00F9133E">
      <w:pPr>
        <w:pStyle w:val="3"/>
        <w:numPr>
          <w:ilvl w:val="2"/>
          <w:numId w:val="1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用户帐户升级</w:t>
      </w:r>
    </w:p>
    <w:p w14:paraId="72AA78F1" w14:textId="77777777" w:rsidR="000C20D5" w:rsidRDefault="000C20D5">
      <w:pPr>
        <w:rPr>
          <w:color w:val="FF0000"/>
          <w:lang w:eastAsia="zh-CN"/>
        </w:rPr>
      </w:pPr>
    </w:p>
    <w:p w14:paraId="10EEAE43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根据用户每天登录、点击、分享增加分数，该分数只能在数据库中查看，后台与</w:t>
      </w:r>
      <w:r>
        <w:rPr>
          <w:rFonts w:hint="eastAsia"/>
          <w:color w:val="FF0000"/>
          <w:lang w:eastAsia="zh-CN"/>
        </w:rPr>
        <w:t>app</w:t>
      </w:r>
      <w:r>
        <w:rPr>
          <w:rFonts w:hint="eastAsia"/>
          <w:color w:val="FF0000"/>
          <w:lang w:eastAsia="zh-CN"/>
        </w:rPr>
        <w:t>查看不到。</w:t>
      </w:r>
    </w:p>
    <w:p w14:paraId="2FA00BCB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根据分数提升等级。</w:t>
      </w:r>
    </w:p>
    <w:p w14:paraId="29F14137" w14:textId="77777777" w:rsidR="000C20D5" w:rsidRDefault="000C20D5">
      <w:pPr>
        <w:rPr>
          <w:color w:val="000000" w:themeColor="text1"/>
          <w:lang w:eastAsia="zh-CN"/>
        </w:rPr>
      </w:pPr>
    </w:p>
    <w:p w14:paraId="275FA5FC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39" w:name="_Toc489411147"/>
      <w:r>
        <w:rPr>
          <w:rFonts w:hint="eastAsia"/>
          <w:color w:val="000000" w:themeColor="text1"/>
          <w:lang w:eastAsia="zh-CN"/>
        </w:rPr>
        <w:t>我的成绩</w:t>
      </w:r>
      <w:bookmarkEnd w:id="39"/>
    </w:p>
    <w:p w14:paraId="1B6F8792" w14:textId="77777777" w:rsidR="000C20D5" w:rsidRDefault="000C20D5">
      <w:pPr>
        <w:rPr>
          <w:color w:val="000000" w:themeColor="text1"/>
          <w:lang w:eastAsia="zh-CN"/>
        </w:rPr>
      </w:pPr>
    </w:p>
    <w:p w14:paraId="20B0A96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老师可以在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端导入所有学生的成绩，模板由甲方提供，只提供一种模板；</w:t>
      </w:r>
    </w:p>
    <w:p w14:paraId="345FCB8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老师在群内上传成绩的时候，导入</w:t>
      </w:r>
      <w:r>
        <w:rPr>
          <w:rFonts w:hint="eastAsia"/>
          <w:color w:val="000000" w:themeColor="text1"/>
          <w:lang w:eastAsia="zh-CN"/>
        </w:rPr>
        <w:t>excel</w:t>
      </w:r>
      <w:r>
        <w:rPr>
          <w:rFonts w:hint="eastAsia"/>
          <w:color w:val="000000" w:themeColor="text1"/>
          <w:lang w:eastAsia="zh-CN"/>
        </w:rPr>
        <w:t>表，填写标题；</w:t>
      </w:r>
    </w:p>
    <w:p w14:paraId="5A10D91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学生可以查看自己所有科目的成绩单，不能查看别人的成绩；</w:t>
      </w:r>
    </w:p>
    <w:p w14:paraId="5364D3F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家长可以查看自己小孩的成绩单；</w:t>
      </w:r>
    </w:p>
    <w:p w14:paraId="5E23B22B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1A7711DC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40" w:name="_Toc489411148"/>
      <w:r>
        <w:rPr>
          <w:rFonts w:hint="eastAsia"/>
          <w:color w:val="000000" w:themeColor="text1"/>
          <w:lang w:eastAsia="zh-CN"/>
        </w:rPr>
        <w:t>我的小孩</w:t>
      </w:r>
      <w:bookmarkEnd w:id="40"/>
    </w:p>
    <w:p w14:paraId="64F4F086" w14:textId="77777777" w:rsidR="000C20D5" w:rsidRDefault="000C20D5">
      <w:pPr>
        <w:rPr>
          <w:color w:val="000000" w:themeColor="text1"/>
          <w:lang w:eastAsia="zh-CN"/>
        </w:rPr>
      </w:pPr>
    </w:p>
    <w:p w14:paraId="23BC291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家长可以添加自己的小孩；</w:t>
      </w:r>
    </w:p>
    <w:p w14:paraId="0480F3C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添加后可以查看小孩的所有点评信息，评价信息，成绩单；</w:t>
      </w:r>
    </w:p>
    <w:p w14:paraId="621406E2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 w:bidi="ar-SA"/>
        </w:rPr>
      </w:pPr>
      <w:r>
        <w:rPr>
          <w:rFonts w:hint="eastAsia"/>
          <w:color w:val="FF0000"/>
          <w:lang w:eastAsia="zh-CN" w:bidi="ar-SA"/>
        </w:rPr>
        <w:t>通过饼状图，看到孩子在家、在校的各类分值情况，再通过拆线图看出孩子分值的变化情况，</w:t>
      </w:r>
    </w:p>
    <w:p w14:paraId="3558E8CA" w14:textId="77777777" w:rsidR="000C20D5" w:rsidRDefault="00F9133E">
      <w:pPr>
        <w:pStyle w:val="13"/>
        <w:numPr>
          <w:ilvl w:val="0"/>
          <w:numId w:val="4"/>
        </w:numPr>
        <w:rPr>
          <w:color w:val="FF0000"/>
          <w:lang w:eastAsia="zh-CN" w:bidi="ar-SA"/>
        </w:rPr>
      </w:pPr>
      <w:r>
        <w:rPr>
          <w:rFonts w:hint="eastAsia"/>
          <w:color w:val="FF0000"/>
          <w:lang w:eastAsia="zh-CN" w:bidi="ar-SA"/>
        </w:rPr>
        <w:t>向家长透露孩子的基本状况，哪些要保持，哪些要改善等。</w:t>
      </w:r>
    </w:p>
    <w:p w14:paraId="2EE75B4F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7CA6BBF0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41" w:name="_Toc489411149"/>
      <w:r>
        <w:rPr>
          <w:rFonts w:hint="eastAsia"/>
          <w:color w:val="000000" w:themeColor="text1"/>
          <w:lang w:eastAsia="zh-CN"/>
        </w:rPr>
        <w:t>成长史</w:t>
      </w:r>
      <w:bookmarkEnd w:id="41"/>
    </w:p>
    <w:p w14:paraId="2384E904" w14:textId="77777777" w:rsidR="000C20D5" w:rsidRDefault="000C20D5">
      <w:pPr>
        <w:rPr>
          <w:color w:val="000000" w:themeColor="text1"/>
          <w:lang w:eastAsia="zh-CN"/>
        </w:rPr>
      </w:pPr>
    </w:p>
    <w:p w14:paraId="3CEBF7A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查看自己、或者自己小孩的评分记录曲线图；</w:t>
      </w:r>
    </w:p>
    <w:p w14:paraId="43877F4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查看自己、或者自己小孩所有被点评的记录明细，包括图文点评、点评评分；</w:t>
      </w:r>
    </w:p>
    <w:p w14:paraId="402BA66F" w14:textId="77777777" w:rsidR="000C20D5" w:rsidRDefault="000C20D5">
      <w:pPr>
        <w:rPr>
          <w:color w:val="000000" w:themeColor="text1"/>
          <w:lang w:eastAsia="zh-CN"/>
        </w:rPr>
      </w:pPr>
    </w:p>
    <w:p w14:paraId="659CB4A8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42" w:name="_Toc489411150"/>
      <w:r>
        <w:rPr>
          <w:rFonts w:hint="eastAsia"/>
          <w:color w:val="000000" w:themeColor="text1"/>
          <w:lang w:eastAsia="zh-CN"/>
        </w:rPr>
        <w:t>我的动态</w:t>
      </w:r>
      <w:bookmarkEnd w:id="42"/>
    </w:p>
    <w:p w14:paraId="47CB840C" w14:textId="77777777" w:rsidR="000C20D5" w:rsidRDefault="000C20D5">
      <w:pPr>
        <w:rPr>
          <w:color w:val="000000" w:themeColor="text1"/>
          <w:lang w:eastAsia="zh-CN"/>
        </w:rPr>
      </w:pPr>
    </w:p>
    <w:p w14:paraId="6595933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我做为老师，对学生进行的所有图文点评在该列表中显示；</w:t>
      </w:r>
    </w:p>
    <w:p w14:paraId="363E143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我做为学生，或者家长，可以查看自己或者自己小孩的所有图文点评；</w:t>
      </w:r>
    </w:p>
    <w:p w14:paraId="069ACE17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我分享出去的动态点评在该列表显示；</w:t>
      </w:r>
    </w:p>
    <w:p w14:paraId="7BE0F3B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我对别人点赞或者评价的动态点评，在该列表中显示；</w:t>
      </w:r>
    </w:p>
    <w:p w14:paraId="7FF37A04" w14:textId="77777777" w:rsidR="000C20D5" w:rsidRDefault="000C20D5">
      <w:pPr>
        <w:pStyle w:val="13"/>
        <w:ind w:left="840"/>
        <w:rPr>
          <w:color w:val="000000" w:themeColor="text1"/>
          <w:lang w:eastAsia="zh-CN"/>
        </w:rPr>
      </w:pPr>
    </w:p>
    <w:p w14:paraId="3A9CDC12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43" w:name="_Toc489411151"/>
      <w:r>
        <w:rPr>
          <w:rFonts w:hint="eastAsia"/>
          <w:color w:val="000000" w:themeColor="text1"/>
          <w:lang w:eastAsia="zh-CN"/>
        </w:rPr>
        <w:t>消息通知、意见反馈、设置、切换帐号</w:t>
      </w:r>
      <w:bookmarkEnd w:id="43"/>
    </w:p>
    <w:p w14:paraId="2EB378AE" w14:textId="77777777" w:rsidR="000C20D5" w:rsidRDefault="000C20D5">
      <w:pPr>
        <w:rPr>
          <w:color w:val="000000" w:themeColor="text1"/>
          <w:lang w:eastAsia="zh-CN"/>
        </w:rPr>
      </w:pPr>
    </w:p>
    <w:p w14:paraId="3629726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消息通知参考</w:t>
      </w:r>
      <w:r>
        <w:rPr>
          <w:rFonts w:hint="eastAsia"/>
          <w:color w:val="000000" w:themeColor="text1"/>
          <w:lang w:eastAsia="zh-CN"/>
        </w:rPr>
        <w:t>2.4.1</w:t>
      </w:r>
      <w:r>
        <w:rPr>
          <w:rFonts w:hint="eastAsia"/>
          <w:color w:val="000000" w:themeColor="text1"/>
          <w:lang w:eastAsia="zh-CN"/>
        </w:rPr>
        <w:t>；</w:t>
      </w:r>
    </w:p>
    <w:p w14:paraId="6F16559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意见反馈由标题、内容、联系人、联系电话组成；</w:t>
      </w:r>
    </w:p>
    <w:p w14:paraId="46DE9E4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设置中有清空缓存，帮助等入口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；</w:t>
      </w:r>
    </w:p>
    <w:p w14:paraId="656BFA5D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切换帐号后，跳转到登录界面；</w:t>
      </w:r>
    </w:p>
    <w:p w14:paraId="7A70AE6E" w14:textId="77777777" w:rsidR="000C20D5" w:rsidRDefault="000C20D5">
      <w:pPr>
        <w:rPr>
          <w:color w:val="000000" w:themeColor="text1"/>
          <w:lang w:eastAsia="zh-CN"/>
        </w:rPr>
      </w:pPr>
    </w:p>
    <w:p w14:paraId="4FE09A56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44" w:name="_Toc489411152"/>
      <w:r>
        <w:rPr>
          <w:rFonts w:hint="eastAsia"/>
          <w:color w:val="000000" w:themeColor="text1"/>
          <w:lang w:eastAsia="zh-CN"/>
        </w:rPr>
        <w:t>我的点评</w:t>
      </w:r>
      <w:bookmarkEnd w:id="44"/>
    </w:p>
    <w:p w14:paraId="768DB021" w14:textId="77777777" w:rsidR="000C20D5" w:rsidRDefault="000C20D5">
      <w:pPr>
        <w:rPr>
          <w:color w:val="000000" w:themeColor="text1"/>
          <w:lang w:eastAsia="zh-CN"/>
        </w:rPr>
      </w:pPr>
    </w:p>
    <w:p w14:paraId="34AAC87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老师可以在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端导入所有学生的成绩，模板由甲方提供，只提供一种模板；</w:t>
      </w:r>
    </w:p>
    <w:p w14:paraId="16DA4FD6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学生可以查看自己所有科目的成绩单，不能查看别人的成绩；</w:t>
      </w:r>
    </w:p>
    <w:p w14:paraId="503571D9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家长可以查看自己小孩的成绩单；</w:t>
      </w:r>
    </w:p>
    <w:p w14:paraId="2D5D790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在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端，家长与学生可以查看自己相关的成绩，模板只有一种由甲方提供。</w:t>
      </w:r>
    </w:p>
    <w:p w14:paraId="75F82022" w14:textId="77777777" w:rsidR="000C20D5" w:rsidRDefault="000C20D5">
      <w:pPr>
        <w:rPr>
          <w:color w:val="000000" w:themeColor="text1"/>
          <w:lang w:eastAsia="zh-CN"/>
        </w:rPr>
      </w:pPr>
    </w:p>
    <w:p w14:paraId="4AF5B375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5" w:name="_Toc489411153"/>
      <w:r>
        <w:rPr>
          <w:rFonts w:hint="eastAsia"/>
          <w:color w:val="000000" w:themeColor="text1"/>
          <w:lang w:eastAsia="zh-CN"/>
        </w:rPr>
        <w:t>校长角色说明</w:t>
      </w:r>
      <w:bookmarkEnd w:id="45"/>
    </w:p>
    <w:p w14:paraId="4EF27A2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所有学校的数据都在平台中，以省、市、区、学校组成；</w:t>
      </w:r>
    </w:p>
    <w:p w14:paraId="474409A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校长可以认领学校，认领后可以查看学校的所有群；</w:t>
      </w:r>
    </w:p>
    <w:p w14:paraId="1833E27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校长与家长、老师角色都不冲突，但是在认证的时候，需要提交校长资料，后台审核；</w:t>
      </w:r>
    </w:p>
    <w:p w14:paraId="198437BE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一个学校只有一个校长，认证的资料就是工作证、身份证；</w:t>
      </w:r>
    </w:p>
    <w:p w14:paraId="005B2A33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446EA68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6" w:name="_Toc489411154"/>
      <w:r>
        <w:rPr>
          <w:rFonts w:hint="eastAsia"/>
          <w:color w:val="000000" w:themeColor="text1"/>
          <w:lang w:eastAsia="zh-CN"/>
        </w:rPr>
        <w:t>家长角色说明（没有固定的家长号，他是家长就添加，不是就不添加，不用刻意去区分，不同群内有不同身份）</w:t>
      </w:r>
      <w:bookmarkEnd w:id="46"/>
    </w:p>
    <w:p w14:paraId="63F6F470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家长与校长、老师角色不冲突；</w:t>
      </w:r>
    </w:p>
    <w:p w14:paraId="140C56CA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家长只是可以分配小孩帐号，或者用帐号添加小孩；</w:t>
      </w:r>
    </w:p>
    <w:p w14:paraId="386A3EA7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5EF25A2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7" w:name="_Toc489411155"/>
      <w:r>
        <w:rPr>
          <w:rFonts w:hint="eastAsia"/>
          <w:color w:val="000000" w:themeColor="text1"/>
          <w:lang w:eastAsia="zh-CN"/>
        </w:rPr>
        <w:t>老师角色说明（（没有固定的老师号，不用刻意去区分，不同群内有不同身份）</w:t>
      </w:r>
      <w:bookmarkEnd w:id="47"/>
    </w:p>
    <w:p w14:paraId="1279103E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8" w:name="_Toc489411156"/>
      <w:r>
        <w:rPr>
          <w:rFonts w:hint="eastAsia"/>
          <w:color w:val="000000" w:themeColor="text1"/>
          <w:lang w:eastAsia="zh-CN"/>
        </w:rPr>
        <w:t>）</w:t>
      </w:r>
      <w:bookmarkEnd w:id="48"/>
    </w:p>
    <w:p w14:paraId="4970C2FC" w14:textId="77777777" w:rsidR="000C20D5" w:rsidRDefault="000C20D5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</w:p>
    <w:p w14:paraId="05F51AB0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270D7CF3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49" w:name="_Toc489411157"/>
      <w:r>
        <w:rPr>
          <w:rFonts w:hint="eastAsia"/>
          <w:color w:val="000000" w:themeColor="text1"/>
          <w:lang w:eastAsia="zh-CN"/>
        </w:rPr>
        <w:t>客服群</w:t>
      </w:r>
      <w:bookmarkEnd w:id="49"/>
    </w:p>
    <w:p w14:paraId="4B7F33C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后台需要建立很多群，用户不管是什么角色，拥有帐号都必须（不是必须，是可以进群交流）分配进入一个群中，一个群</w:t>
      </w:r>
      <w:r>
        <w:rPr>
          <w:rFonts w:hint="eastAsia"/>
          <w:color w:val="000000" w:themeColor="text1"/>
          <w:lang w:eastAsia="zh-CN"/>
        </w:rPr>
        <w:t>3000</w:t>
      </w:r>
      <w:r>
        <w:rPr>
          <w:rFonts w:hint="eastAsia"/>
          <w:color w:val="000000" w:themeColor="text1"/>
          <w:lang w:eastAsia="zh-CN"/>
        </w:rPr>
        <w:t>人，如果满了就新建一个群；</w:t>
      </w:r>
    </w:p>
    <w:p w14:paraId="69F2D174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lastRenderedPageBreak/>
        <w:t>可以在群中提问，平台客服会在群中；</w:t>
      </w:r>
    </w:p>
    <w:p w14:paraId="235A3FC3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后台有群信息查看列表，可以在群中回复大家问题；</w:t>
      </w:r>
    </w:p>
    <w:p w14:paraId="584CCF8A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15C2C7B6" w14:textId="77777777" w:rsidR="000C20D5" w:rsidRDefault="00F9133E">
      <w:pPr>
        <w:pStyle w:val="1"/>
        <w:numPr>
          <w:ilvl w:val="0"/>
          <w:numId w:val="1"/>
        </w:numPr>
        <w:spacing w:beforeLines="100" w:before="240"/>
        <w:ind w:left="540" w:hangingChars="193" w:hanging="540"/>
        <w:rPr>
          <w:color w:val="000000" w:themeColor="text1"/>
          <w:lang w:eastAsia="zh-CN"/>
        </w:rPr>
      </w:pPr>
      <w:bookmarkStart w:id="50" w:name="_Toc489411158"/>
      <w:r>
        <w:rPr>
          <w:rFonts w:hint="eastAsia"/>
          <w:color w:val="000000" w:themeColor="text1"/>
          <w:lang w:eastAsia="zh-CN"/>
        </w:rPr>
        <w:t>后端功能需求</w:t>
      </w:r>
      <w:bookmarkEnd w:id="50"/>
    </w:p>
    <w:p w14:paraId="6C745E2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1" w:name="_Toc489411159"/>
      <w:r>
        <w:rPr>
          <w:rFonts w:hint="eastAsia"/>
          <w:color w:val="000000" w:themeColor="text1"/>
          <w:lang w:eastAsia="zh-CN"/>
        </w:rPr>
        <w:t>统计报表导出</w:t>
      </w:r>
      <w:bookmarkEnd w:id="51"/>
    </w:p>
    <w:p w14:paraId="474C80CA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52" w:name="_Toc489411160"/>
      <w:r>
        <w:rPr>
          <w:rFonts w:hint="eastAsia"/>
          <w:color w:val="000000" w:themeColor="text1"/>
          <w:lang w:eastAsia="zh-CN"/>
        </w:rPr>
        <w:t>学生统计</w:t>
      </w:r>
      <w:bookmarkEnd w:id="52"/>
    </w:p>
    <w:p w14:paraId="5CF5AD02" w14:textId="77777777" w:rsidR="000C20D5" w:rsidRDefault="000C20D5">
      <w:pPr>
        <w:rPr>
          <w:color w:val="000000" w:themeColor="text1"/>
          <w:lang w:eastAsia="zh-CN"/>
        </w:rPr>
      </w:pPr>
    </w:p>
    <w:p w14:paraId="57FB0795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学生群中指定成员的信息以雷达图的方式把每个点评分数导出；（不用雷达图表达，还得用饼图显示）</w:t>
      </w:r>
    </w:p>
    <w:p w14:paraId="545EC18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只有一个模板；</w:t>
      </w:r>
    </w:p>
    <w:p w14:paraId="52328506" w14:textId="77777777" w:rsidR="000C20D5" w:rsidRDefault="000C20D5">
      <w:pPr>
        <w:rPr>
          <w:color w:val="000000" w:themeColor="text1"/>
          <w:lang w:eastAsia="zh-CN"/>
        </w:rPr>
      </w:pPr>
    </w:p>
    <w:p w14:paraId="77260720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53" w:name="_Toc489411161"/>
      <w:r>
        <w:rPr>
          <w:rFonts w:hint="eastAsia"/>
          <w:color w:val="000000" w:themeColor="text1"/>
          <w:lang w:eastAsia="zh-CN"/>
        </w:rPr>
        <w:t>每学期统合模板</w:t>
      </w:r>
      <w:bookmarkEnd w:id="53"/>
    </w:p>
    <w:p w14:paraId="08EC4F90" w14:textId="77777777" w:rsidR="000C20D5" w:rsidRDefault="000C20D5">
      <w:pPr>
        <w:rPr>
          <w:color w:val="000000" w:themeColor="text1"/>
          <w:lang w:eastAsia="zh-CN"/>
        </w:rPr>
      </w:pPr>
    </w:p>
    <w:p w14:paraId="6CB5016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甲方提供一个</w:t>
      </w:r>
      <w:r>
        <w:rPr>
          <w:rFonts w:hint="eastAsia"/>
          <w:color w:val="000000" w:themeColor="text1"/>
          <w:lang w:eastAsia="zh-CN"/>
        </w:rPr>
        <w:t>excel</w:t>
      </w:r>
      <w:r>
        <w:rPr>
          <w:rFonts w:hint="eastAsia"/>
          <w:color w:val="000000" w:themeColor="text1"/>
          <w:lang w:eastAsia="zh-CN"/>
        </w:rPr>
        <w:t>，内容是饼状</w:t>
      </w:r>
      <w:r>
        <w:rPr>
          <w:rFonts w:hint="eastAsia"/>
          <w:color w:val="000000" w:themeColor="text1"/>
          <w:lang w:eastAsia="zh-CN"/>
        </w:rPr>
        <w:t>+</w:t>
      </w:r>
      <w:r>
        <w:rPr>
          <w:rFonts w:hint="eastAsia"/>
          <w:color w:val="000000" w:themeColor="text1"/>
          <w:lang w:eastAsia="zh-CN"/>
        </w:rPr>
        <w:t>统计报表组成；</w:t>
      </w:r>
    </w:p>
    <w:p w14:paraId="7702DDA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；</w:t>
      </w:r>
    </w:p>
    <w:p w14:paraId="43FEFE01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4" w:name="_Toc489411162"/>
      <w:r>
        <w:rPr>
          <w:rFonts w:hint="eastAsia"/>
          <w:color w:val="000000" w:themeColor="text1"/>
          <w:lang w:eastAsia="zh-CN"/>
        </w:rPr>
        <w:t>用户管理</w:t>
      </w:r>
      <w:bookmarkEnd w:id="54"/>
    </w:p>
    <w:p w14:paraId="28634335" w14:textId="77777777" w:rsidR="000C20D5" w:rsidRDefault="00F9133E">
      <w:pPr>
        <w:pStyle w:val="13"/>
        <w:ind w:left="425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学生注册：学生的批量注册方式，每个学生学籍里的相关信息直接导入，用电子表格把学籍里的如学籍号、姓名、性别、出生年月、家庭住址等信息导入。</w:t>
      </w:r>
    </w:p>
    <w:p w14:paraId="03160FBD" w14:textId="77777777" w:rsidR="000C20D5" w:rsidRDefault="000C20D5">
      <w:pPr>
        <w:rPr>
          <w:color w:val="000000" w:themeColor="text1"/>
          <w:lang w:eastAsia="zh-CN"/>
        </w:rPr>
      </w:pPr>
    </w:p>
    <w:p w14:paraId="0066841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5" w:name="_Toc489411163"/>
      <w:r>
        <w:rPr>
          <w:rFonts w:hint="eastAsia"/>
          <w:color w:val="000000" w:themeColor="text1"/>
          <w:lang w:eastAsia="zh-CN"/>
        </w:rPr>
        <w:t>家长管理</w:t>
      </w:r>
      <w:bookmarkEnd w:id="55"/>
    </w:p>
    <w:p w14:paraId="77E5B281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41FDFB64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6" w:name="_Toc489411164"/>
      <w:r>
        <w:rPr>
          <w:rFonts w:hint="eastAsia"/>
          <w:color w:val="000000" w:themeColor="text1"/>
          <w:lang w:eastAsia="zh-CN"/>
        </w:rPr>
        <w:t>老师管理</w:t>
      </w:r>
      <w:bookmarkEnd w:id="56"/>
    </w:p>
    <w:p w14:paraId="47A1F0A3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2A9977BB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7" w:name="_Toc489411165"/>
      <w:r>
        <w:rPr>
          <w:rFonts w:hint="eastAsia"/>
          <w:color w:val="000000" w:themeColor="text1"/>
          <w:lang w:eastAsia="zh-CN"/>
        </w:rPr>
        <w:t>群管理管理</w:t>
      </w:r>
      <w:bookmarkEnd w:id="57"/>
    </w:p>
    <w:p w14:paraId="5C930498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0F2415E3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58" w:name="_Toc489411166"/>
      <w:r>
        <w:rPr>
          <w:rFonts w:hint="eastAsia"/>
          <w:color w:val="000000" w:themeColor="text1"/>
          <w:lang w:eastAsia="zh-CN"/>
        </w:rPr>
        <w:t>基础数据管理</w:t>
      </w:r>
      <w:bookmarkEnd w:id="58"/>
    </w:p>
    <w:p w14:paraId="766850B2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59" w:name="_Toc489411167"/>
      <w:r>
        <w:rPr>
          <w:rFonts w:hint="eastAsia"/>
          <w:color w:val="000000" w:themeColor="text1"/>
          <w:lang w:eastAsia="zh-CN"/>
        </w:rPr>
        <w:t>点评模板管理</w:t>
      </w:r>
      <w:bookmarkEnd w:id="59"/>
    </w:p>
    <w:p w14:paraId="1AECB573" w14:textId="77777777" w:rsidR="000C20D5" w:rsidRDefault="000C20D5">
      <w:pPr>
        <w:rPr>
          <w:color w:val="000000" w:themeColor="text1"/>
          <w:lang w:eastAsia="zh-CN"/>
        </w:rPr>
      </w:pPr>
    </w:p>
    <w:p w14:paraId="05F9CF21" w14:textId="77777777" w:rsidR="000C20D5" w:rsidRDefault="00F9133E">
      <w:pPr>
        <w:pStyle w:val="3"/>
        <w:numPr>
          <w:ilvl w:val="2"/>
          <w:numId w:val="1"/>
        </w:numPr>
        <w:rPr>
          <w:color w:val="000000" w:themeColor="text1"/>
          <w:lang w:eastAsia="zh-CN"/>
        </w:rPr>
      </w:pPr>
      <w:bookmarkStart w:id="60" w:name="_Toc489411168"/>
      <w:r>
        <w:rPr>
          <w:rFonts w:hint="eastAsia"/>
          <w:color w:val="000000" w:themeColor="text1"/>
          <w:lang w:eastAsia="zh-CN"/>
        </w:rPr>
        <w:t>学校数据管理</w:t>
      </w:r>
      <w:bookmarkEnd w:id="60"/>
    </w:p>
    <w:p w14:paraId="5B8BCA00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1CD157DD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61" w:name="_Toc489411169"/>
      <w:r>
        <w:rPr>
          <w:rFonts w:hint="eastAsia"/>
          <w:color w:val="000000" w:themeColor="text1"/>
          <w:lang w:eastAsia="zh-CN"/>
        </w:rPr>
        <w:t>动态管理</w:t>
      </w:r>
      <w:bookmarkEnd w:id="61"/>
    </w:p>
    <w:p w14:paraId="26248869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6291F6CA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62" w:name="_Toc489411170"/>
      <w:r>
        <w:rPr>
          <w:rFonts w:hint="eastAsia"/>
          <w:color w:val="000000" w:themeColor="text1"/>
          <w:lang w:eastAsia="zh-CN"/>
        </w:rPr>
        <w:t>提问管理</w:t>
      </w:r>
      <w:bookmarkEnd w:id="62"/>
    </w:p>
    <w:p w14:paraId="14B58AA3" w14:textId="77777777" w:rsidR="000C20D5" w:rsidRDefault="000C20D5">
      <w:pPr>
        <w:rPr>
          <w:color w:val="000000" w:themeColor="text1"/>
          <w:lang w:eastAsia="zh-CN"/>
        </w:rPr>
      </w:pPr>
    </w:p>
    <w:p w14:paraId="13944E3C" w14:textId="77777777" w:rsidR="000C20D5" w:rsidRDefault="00F9133E">
      <w:pPr>
        <w:pStyle w:val="2"/>
        <w:numPr>
          <w:ilvl w:val="1"/>
          <w:numId w:val="1"/>
        </w:numPr>
        <w:spacing w:beforeLines="100" w:before="240"/>
        <w:ind w:left="722" w:hangingChars="258" w:hanging="722"/>
        <w:rPr>
          <w:color w:val="000000" w:themeColor="text1"/>
          <w:lang w:eastAsia="zh-CN"/>
        </w:rPr>
      </w:pPr>
      <w:bookmarkStart w:id="63" w:name="_Toc489411171"/>
      <w:r>
        <w:rPr>
          <w:rFonts w:hint="eastAsia"/>
          <w:color w:val="000000" w:themeColor="text1"/>
          <w:lang w:eastAsia="zh-CN"/>
        </w:rPr>
        <w:lastRenderedPageBreak/>
        <w:t>学校地图</w:t>
      </w:r>
      <w:bookmarkEnd w:id="63"/>
    </w:p>
    <w:p w14:paraId="3B89FE0F" w14:textId="77777777" w:rsidR="000C20D5" w:rsidRDefault="000C20D5">
      <w:pPr>
        <w:rPr>
          <w:color w:val="000000" w:themeColor="text1"/>
          <w:lang w:eastAsia="zh-CN"/>
        </w:rPr>
      </w:pPr>
    </w:p>
    <w:p w14:paraId="37E44A02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利用高德地图，显示所点位置的所有学校，并且查看学校相关简介；</w:t>
      </w:r>
    </w:p>
    <w:p w14:paraId="4BF8104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学校简介由后台添加；</w:t>
      </w:r>
    </w:p>
    <w:p w14:paraId="06958708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后台分配帐号，使用该帐号可以查看该学校所有的点评信息与图文点评信息；</w:t>
      </w:r>
    </w:p>
    <w:p w14:paraId="3169EE76" w14:textId="77777777" w:rsidR="000C20D5" w:rsidRDefault="000C20D5">
      <w:pPr>
        <w:pStyle w:val="13"/>
        <w:ind w:left="0"/>
        <w:rPr>
          <w:color w:val="000000" w:themeColor="text1"/>
          <w:lang w:eastAsia="zh-CN"/>
        </w:rPr>
      </w:pPr>
    </w:p>
    <w:p w14:paraId="47EDF351" w14:textId="77777777" w:rsidR="000C20D5" w:rsidRDefault="00F9133E">
      <w:pPr>
        <w:pStyle w:val="1"/>
        <w:numPr>
          <w:ilvl w:val="0"/>
          <w:numId w:val="1"/>
        </w:numPr>
        <w:spacing w:beforeLines="100" w:before="240"/>
        <w:ind w:left="540" w:hangingChars="193" w:hanging="540"/>
        <w:rPr>
          <w:color w:val="000000" w:themeColor="text1"/>
          <w:lang w:eastAsia="zh-CN"/>
        </w:rPr>
      </w:pPr>
      <w:bookmarkStart w:id="64" w:name="_Toc489411172"/>
      <w:r>
        <w:rPr>
          <w:rFonts w:hint="eastAsia"/>
          <w:color w:val="000000" w:themeColor="text1"/>
          <w:lang w:eastAsia="zh-CN"/>
        </w:rPr>
        <w:t>美术要求需求</w:t>
      </w:r>
      <w:bookmarkEnd w:id="64"/>
    </w:p>
    <w:p w14:paraId="0E9C4B16" w14:textId="77777777" w:rsidR="000C20D5" w:rsidRDefault="000C20D5">
      <w:pPr>
        <w:rPr>
          <w:color w:val="000000" w:themeColor="text1"/>
          <w:lang w:eastAsia="zh-CN"/>
        </w:rPr>
      </w:pPr>
    </w:p>
    <w:p w14:paraId="1CF94A9C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需要提供</w:t>
      </w:r>
      <w:r>
        <w:rPr>
          <w:rFonts w:hint="eastAsia"/>
          <w:color w:val="000000" w:themeColor="text1"/>
          <w:lang w:eastAsia="zh-CN"/>
        </w:rPr>
        <w:t>APP</w:t>
      </w:r>
      <w:r>
        <w:rPr>
          <w:rFonts w:hint="eastAsia"/>
          <w:color w:val="000000" w:themeColor="text1"/>
          <w:lang w:eastAsia="zh-CN"/>
        </w:rPr>
        <w:t>与</w:t>
      </w:r>
      <w:r>
        <w:rPr>
          <w:rFonts w:hint="eastAsia"/>
          <w:color w:val="000000" w:themeColor="text1"/>
          <w:lang w:eastAsia="zh-CN"/>
        </w:rPr>
        <w:t>PC</w:t>
      </w:r>
      <w:r>
        <w:rPr>
          <w:rFonts w:hint="eastAsia"/>
          <w:color w:val="000000" w:themeColor="text1"/>
          <w:lang w:eastAsia="zh-CN"/>
        </w:rPr>
        <w:t>完整的</w:t>
      </w:r>
      <w:r>
        <w:rPr>
          <w:rFonts w:hint="eastAsia"/>
          <w:color w:val="000000" w:themeColor="text1"/>
          <w:lang w:eastAsia="zh-CN"/>
        </w:rPr>
        <w:t>UE</w:t>
      </w:r>
      <w:r>
        <w:rPr>
          <w:rFonts w:hint="eastAsia"/>
          <w:color w:val="000000" w:themeColor="text1"/>
          <w:lang w:eastAsia="zh-CN"/>
        </w:rPr>
        <w:t>；</w:t>
      </w:r>
    </w:p>
    <w:p w14:paraId="22AFFE5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至少有</w:t>
      </w:r>
      <w:r>
        <w:rPr>
          <w:rFonts w:hint="eastAsia"/>
          <w:color w:val="000000" w:themeColor="text1"/>
          <w:lang w:eastAsia="zh-CN"/>
        </w:rPr>
        <w:t>10</w:t>
      </w:r>
      <w:r>
        <w:rPr>
          <w:rFonts w:hint="eastAsia"/>
          <w:color w:val="000000" w:themeColor="text1"/>
          <w:lang w:eastAsia="zh-CN"/>
        </w:rPr>
        <w:t>个人物图；</w:t>
      </w:r>
    </w:p>
    <w:p w14:paraId="54BC3361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至少有</w:t>
      </w:r>
      <w:r>
        <w:rPr>
          <w:rFonts w:hint="eastAsia"/>
          <w:color w:val="000000" w:themeColor="text1"/>
          <w:lang w:eastAsia="zh-CN"/>
        </w:rPr>
        <w:t>20</w:t>
      </w:r>
      <w:r>
        <w:rPr>
          <w:rFonts w:hint="eastAsia"/>
          <w:color w:val="000000" w:themeColor="text1"/>
          <w:lang w:eastAsia="zh-CN"/>
        </w:rPr>
        <w:t>个点评图标；</w:t>
      </w:r>
    </w:p>
    <w:p w14:paraId="530BF4CB" w14:textId="77777777" w:rsidR="000C20D5" w:rsidRDefault="00F9133E">
      <w:pPr>
        <w:pStyle w:val="13"/>
        <w:numPr>
          <w:ilvl w:val="0"/>
          <w:numId w:val="4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首页、登录界面</w:t>
      </w:r>
      <w:r>
        <w:rPr>
          <w:rFonts w:hint="eastAsia"/>
          <w:color w:val="000000" w:themeColor="text1"/>
          <w:lang w:eastAsia="zh-CN"/>
        </w:rPr>
        <w:t>logo</w:t>
      </w:r>
      <w:r>
        <w:rPr>
          <w:rFonts w:hint="eastAsia"/>
          <w:color w:val="000000" w:themeColor="text1"/>
          <w:lang w:eastAsia="zh-CN"/>
        </w:rPr>
        <w:t>设计；</w:t>
      </w:r>
    </w:p>
    <w:p w14:paraId="0CBAE073" w14:textId="77777777" w:rsidR="000C20D5" w:rsidRDefault="000C20D5">
      <w:pPr>
        <w:pStyle w:val="13"/>
        <w:rPr>
          <w:color w:val="000000" w:themeColor="text1"/>
          <w:lang w:eastAsia="zh-CN"/>
        </w:rPr>
      </w:pPr>
    </w:p>
    <w:p w14:paraId="784140F0" w14:textId="77777777" w:rsidR="000C20D5" w:rsidRDefault="00F9133E">
      <w:pPr>
        <w:pStyle w:val="1"/>
        <w:numPr>
          <w:ilvl w:val="0"/>
          <w:numId w:val="1"/>
        </w:numPr>
        <w:spacing w:beforeLines="100" w:before="240"/>
        <w:ind w:left="540" w:hangingChars="193" w:hanging="540"/>
        <w:rPr>
          <w:color w:val="000000" w:themeColor="text1"/>
          <w:lang w:eastAsia="zh-CN"/>
        </w:rPr>
      </w:pPr>
      <w:bookmarkStart w:id="65" w:name="_Toc489411173"/>
      <w:r>
        <w:rPr>
          <w:rFonts w:hint="eastAsia"/>
          <w:color w:val="000000" w:themeColor="text1"/>
          <w:lang w:eastAsia="zh-CN"/>
        </w:rPr>
        <w:t>客户备注</w:t>
      </w:r>
      <w:bookmarkEnd w:id="65"/>
    </w:p>
    <w:p w14:paraId="7A653AFC" w14:textId="77777777" w:rsidR="000C20D5" w:rsidRDefault="000C20D5">
      <w:pPr>
        <w:pStyle w:val="13"/>
        <w:rPr>
          <w:color w:val="000000" w:themeColor="text1"/>
          <w:lang w:eastAsia="zh-CN"/>
        </w:rPr>
      </w:pPr>
    </w:p>
    <w:p w14:paraId="1894C2DF" w14:textId="77777777" w:rsidR="000C20D5" w:rsidRDefault="00F9133E">
      <w:pPr>
        <w:pStyle w:val="13"/>
        <w:numPr>
          <w:ilvl w:val="0"/>
          <w:numId w:val="6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点评设置：重新计分、查看群报表、编辑点评项目、按</w:t>
      </w:r>
      <w:r>
        <w:rPr>
          <w:rFonts w:hint="eastAsia"/>
          <w:color w:val="000000" w:themeColor="text1"/>
          <w:lang w:eastAsia="zh-CN"/>
        </w:rPr>
        <w:t>...</w:t>
      </w:r>
      <w:r>
        <w:rPr>
          <w:rFonts w:hint="eastAsia"/>
          <w:color w:val="000000" w:themeColor="text1"/>
          <w:lang w:eastAsia="zh-CN"/>
        </w:rPr>
        <w:t>顺序查看、分数显示规则、图标大小设置。</w:t>
      </w:r>
    </w:p>
    <w:p w14:paraId="1E049917" w14:textId="77777777" w:rsidR="000C20D5" w:rsidRDefault="00F9133E">
      <w:pPr>
        <w:pStyle w:val="13"/>
        <w:numPr>
          <w:ilvl w:val="0"/>
          <w:numId w:val="6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帐号升级：根据个人的登录次数、点击次数、互动次数、分享等为帐号积分，再对不同积分划分不同的等级</w:t>
      </w:r>
      <w:r>
        <w:rPr>
          <w:rFonts w:hint="eastAsia"/>
          <w:color w:val="000000" w:themeColor="text1"/>
          <w:lang w:eastAsia="zh-CN"/>
        </w:rPr>
        <w:t xml:space="preserve"> </w:t>
      </w:r>
      <w:r>
        <w:rPr>
          <w:rFonts w:hint="eastAsia"/>
          <w:color w:val="000000" w:themeColor="text1"/>
          <w:lang w:eastAsia="zh-CN"/>
        </w:rPr>
        <w:t>。</w:t>
      </w:r>
    </w:p>
    <w:p w14:paraId="3171C40C" w14:textId="77777777" w:rsidR="000C20D5" w:rsidRDefault="00F9133E">
      <w:pPr>
        <w:pStyle w:val="13"/>
        <w:numPr>
          <w:ilvl w:val="0"/>
          <w:numId w:val="6"/>
        </w:numPr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图标的优化排列（用的多的排在前面，用的少的排在后面）在本地操作</w:t>
      </w:r>
    </w:p>
    <w:p w14:paraId="747ADF24" w14:textId="7A7C10D8" w:rsidR="000C20D5" w:rsidRDefault="000C20D5">
      <w:pPr>
        <w:pStyle w:val="13"/>
        <w:numPr>
          <w:ilvl w:val="0"/>
          <w:numId w:val="6"/>
        </w:numPr>
        <w:rPr>
          <w:color w:val="000000" w:themeColor="text1"/>
          <w:lang w:eastAsia="zh-CN"/>
        </w:rPr>
      </w:pPr>
    </w:p>
    <w:sectPr w:rsidR="000C20D5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5E86FB" w14:textId="77777777" w:rsidR="000C5337" w:rsidRDefault="000C5337">
      <w:r>
        <w:separator/>
      </w:r>
    </w:p>
  </w:endnote>
  <w:endnote w:type="continuationSeparator" w:id="0">
    <w:p w14:paraId="7E78AD56" w14:textId="77777777" w:rsidR="000C5337" w:rsidRDefault="000C53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BoltonItalic">
    <w:altName w:val="Calibri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48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3162"/>
      <w:gridCol w:w="3162"/>
      <w:gridCol w:w="3162"/>
    </w:tblGrid>
    <w:tr w:rsidR="00215857" w14:paraId="09FBA15B" w14:textId="77777777">
      <w:trPr>
        <w:trHeight w:val="210"/>
      </w:trPr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0BC6ECBF" w14:textId="77777777" w:rsidR="00215857" w:rsidRDefault="00215857">
          <w:pPr>
            <w:ind w:right="360"/>
            <w:rPr>
              <w:rFonts w:ascii="Times New Roman"/>
            </w:rPr>
          </w:pPr>
          <w:r>
            <w:rPr>
              <w:rFonts w:ascii="Times New Roman"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9751B39" w14:textId="77777777" w:rsidR="00215857" w:rsidRDefault="00215857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hint="eastAsia"/>
              <w:lang w:eastAsia="zh-CN"/>
            </w:rPr>
            <w:t xml:space="preserve">  </w:t>
          </w:r>
          <w:r>
            <w:rPr>
              <w:rFonts w:ascii="Times New Roman"/>
            </w:rPr>
            <w:t>20</w:t>
          </w:r>
          <w:r>
            <w:rPr>
              <w:rFonts w:ascii="Times New Roman" w:hint="eastAsia"/>
              <w:lang w:eastAsia="zh-CN"/>
            </w:rPr>
            <w:t>17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CA2509E" w14:textId="77777777" w:rsidR="00215857" w:rsidRDefault="00215857">
          <w:pPr>
            <w:jc w:val="right"/>
          </w:pPr>
          <w:r>
            <w:rPr>
              <w:rFonts w:ascii="Times New Roman"/>
            </w:rPr>
            <w:t xml:space="preserve">Page </w:t>
          </w:r>
          <w:r>
            <w:rPr>
              <w:rStyle w:val="af2"/>
              <w:rFonts w:ascii="Times New Roman"/>
            </w:rPr>
            <w:fldChar w:fldCharType="begin"/>
          </w:r>
          <w:r>
            <w:rPr>
              <w:rStyle w:val="af2"/>
              <w:rFonts w:ascii="Times New Roman"/>
            </w:rPr>
            <w:instrText xml:space="preserve"> PAGE </w:instrText>
          </w:r>
          <w:r>
            <w:rPr>
              <w:rStyle w:val="af2"/>
              <w:rFonts w:ascii="Times New Roman"/>
            </w:rPr>
            <w:fldChar w:fldCharType="separate"/>
          </w:r>
          <w:r w:rsidR="00DB6E88">
            <w:rPr>
              <w:rStyle w:val="af2"/>
              <w:rFonts w:ascii="Times New Roman"/>
              <w:noProof/>
            </w:rPr>
            <w:t>9</w:t>
          </w:r>
          <w:r>
            <w:rPr>
              <w:rStyle w:val="af2"/>
              <w:rFonts w:ascii="Times New Roman"/>
            </w:rPr>
            <w:fldChar w:fldCharType="end"/>
          </w:r>
          <w:r>
            <w:rPr>
              <w:rStyle w:val="af2"/>
              <w:rFonts w:ascii="Times New Roman"/>
            </w:rPr>
            <w:t xml:space="preserve"> of </w:t>
          </w:r>
          <w:fldSimple w:instr=" NUMPAGES  \* MERGEFORMAT ">
            <w:r w:rsidR="00DB6E88" w:rsidRPr="00DB6E88">
              <w:rPr>
                <w:rStyle w:val="af2"/>
                <w:noProof/>
              </w:rPr>
              <w:t>18</w:t>
            </w:r>
          </w:fldSimple>
        </w:p>
      </w:tc>
    </w:tr>
  </w:tbl>
  <w:p w14:paraId="1569DF60" w14:textId="77777777" w:rsidR="00215857" w:rsidRDefault="00215857">
    <w:pPr>
      <w:pStyle w:val="a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6FB7E8" w14:textId="77777777" w:rsidR="000C5337" w:rsidRDefault="000C5337">
      <w:r>
        <w:separator/>
      </w:r>
    </w:p>
  </w:footnote>
  <w:footnote w:type="continuationSeparator" w:id="0">
    <w:p w14:paraId="6FA4657B" w14:textId="77777777" w:rsidR="000C5337" w:rsidRDefault="000C533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A634F5" w14:textId="77777777" w:rsidR="00215857" w:rsidRDefault="00215857">
    <w:pPr>
      <w:rPr>
        <w:sz w:val="24"/>
      </w:rPr>
    </w:pPr>
  </w:p>
  <w:p w14:paraId="744A555F" w14:textId="77777777" w:rsidR="00215857" w:rsidRDefault="00215857">
    <w:pPr>
      <w:pBdr>
        <w:top w:val="single" w:sz="6" w:space="1" w:color="auto"/>
      </w:pBdr>
      <w:rPr>
        <w:sz w:val="24"/>
      </w:rPr>
    </w:pPr>
  </w:p>
  <w:p w14:paraId="62BA0A75" w14:textId="77777777" w:rsidR="00215857" w:rsidRDefault="00215857">
    <w:pPr>
      <w:pBdr>
        <w:bottom w:val="single" w:sz="6" w:space="1" w:color="auto"/>
      </w:pBdr>
      <w:jc w:val="right"/>
      <w:rPr>
        <w:b/>
        <w:sz w:val="44"/>
        <w:szCs w:val="44"/>
        <w:lang w:eastAsia="zh-CN"/>
      </w:rPr>
    </w:pPr>
    <w:r>
      <w:rPr>
        <w:rFonts w:ascii="Arial" w:hAnsi="Arial" w:hint="eastAsia"/>
        <w:b/>
        <w:sz w:val="44"/>
        <w:szCs w:val="44"/>
        <w:lang w:eastAsia="zh-CN"/>
      </w:rPr>
      <w:t xml:space="preserve"> </w:t>
    </w:r>
  </w:p>
  <w:p w14:paraId="1630088B" w14:textId="77777777" w:rsidR="00215857" w:rsidRDefault="00215857">
    <w:pPr>
      <w:pBdr>
        <w:bottom w:val="single" w:sz="6" w:space="1" w:color="auto"/>
      </w:pBdr>
      <w:jc w:val="right"/>
      <w:rPr>
        <w:sz w:val="24"/>
      </w:rPr>
    </w:pPr>
  </w:p>
  <w:p w14:paraId="4BC46E66" w14:textId="77777777" w:rsidR="00215857" w:rsidRDefault="00215857">
    <w:pPr>
      <w:pStyle w:val="ab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55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4A0" w:firstRow="1" w:lastRow="0" w:firstColumn="1" w:lastColumn="0" w:noHBand="0" w:noVBand="1"/>
    </w:tblPr>
    <w:tblGrid>
      <w:gridCol w:w="6379"/>
      <w:gridCol w:w="3179"/>
    </w:tblGrid>
    <w:tr w:rsidR="00215857" w14:paraId="4D2F3D3C" w14:textId="77777777">
      <w:trPr>
        <w:trHeight w:val="321"/>
      </w:trPr>
      <w:tc>
        <w:tcPr>
          <w:tcW w:w="6379" w:type="dxa"/>
        </w:tcPr>
        <w:p w14:paraId="35BB9CAD" w14:textId="77777777" w:rsidR="00215857" w:rsidRDefault="00215857">
          <w:r>
            <w:rPr>
              <w:rFonts w:hint="eastAsia"/>
              <w:lang w:eastAsia="zh-CN"/>
            </w:rPr>
            <w:t>泸州教育管理</w:t>
          </w:r>
        </w:p>
      </w:tc>
      <w:tc>
        <w:tcPr>
          <w:tcW w:w="3179" w:type="dxa"/>
        </w:tcPr>
        <w:p w14:paraId="79765F34" w14:textId="77777777" w:rsidR="00215857" w:rsidRDefault="00215857">
          <w:pPr>
            <w:tabs>
              <w:tab w:val="left" w:pos="1135"/>
            </w:tabs>
            <w:spacing w:before="40"/>
            <w:ind w:right="68"/>
            <w:rPr>
              <w:rFonts w:ascii="Times New Roman"/>
              <w:lang w:eastAsia="zh-CN"/>
            </w:rPr>
          </w:pPr>
          <w:r>
            <w:rPr>
              <w:rFonts w:ascii="Times New Roman"/>
            </w:rPr>
            <w:t xml:space="preserve">  Version:  1.</w:t>
          </w:r>
          <w:r>
            <w:rPr>
              <w:rFonts w:ascii="Times New Roman" w:hint="eastAsia"/>
              <w:lang w:eastAsia="zh-CN"/>
            </w:rPr>
            <w:t>1</w:t>
          </w:r>
        </w:p>
      </w:tc>
    </w:tr>
    <w:tr w:rsidR="00215857" w14:paraId="415ED83A" w14:textId="77777777">
      <w:tc>
        <w:tcPr>
          <w:tcW w:w="6379" w:type="dxa"/>
        </w:tcPr>
        <w:p w14:paraId="284CFDA4" w14:textId="77777777" w:rsidR="00215857" w:rsidRDefault="00215857">
          <w:pPr>
            <w:rPr>
              <w:rFonts w:ascii="Times New Roman"/>
            </w:rPr>
          </w:pPr>
          <w:r>
            <w:rPr>
              <w:rFonts w:ascii="Times New Roman" w:hint="eastAsia"/>
              <w:lang w:eastAsia="zh-CN"/>
            </w:rPr>
            <w:t>软件需求规约</w:t>
          </w:r>
        </w:p>
      </w:tc>
      <w:tc>
        <w:tcPr>
          <w:tcW w:w="3179" w:type="dxa"/>
        </w:tcPr>
        <w:p w14:paraId="2CAB4410" w14:textId="77777777" w:rsidR="00215857" w:rsidRDefault="00215857">
          <w:pPr>
            <w:rPr>
              <w:rFonts w:ascii="Times New Roman"/>
              <w:lang w:eastAsia="zh-CN"/>
            </w:rPr>
          </w:pPr>
          <w:r>
            <w:rPr>
              <w:rFonts w:ascii="Times New Roman"/>
            </w:rPr>
            <w:t xml:space="preserve">  Date:  2017.</w:t>
          </w:r>
          <w:r>
            <w:rPr>
              <w:rFonts w:ascii="Times New Roman" w:hint="eastAsia"/>
              <w:lang w:eastAsia="zh-CN"/>
            </w:rPr>
            <w:t>7.21</w:t>
          </w:r>
        </w:p>
      </w:tc>
    </w:tr>
    <w:tr w:rsidR="00215857" w14:paraId="2731C204" w14:textId="77777777">
      <w:tc>
        <w:tcPr>
          <w:tcW w:w="9558" w:type="dxa"/>
          <w:gridSpan w:val="2"/>
        </w:tcPr>
        <w:p w14:paraId="6E9A0EAC" w14:textId="77777777" w:rsidR="00215857" w:rsidRDefault="00215857">
          <w:pPr>
            <w:rPr>
              <w:rFonts w:ascii="Times New Roman"/>
            </w:rPr>
          </w:pPr>
        </w:p>
      </w:tc>
    </w:tr>
  </w:tbl>
  <w:p w14:paraId="3AECCBBA" w14:textId="77777777" w:rsidR="00215857" w:rsidRDefault="00215857">
    <w:pPr>
      <w:pStyle w:val="ab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1.9pt;height:11.9pt" o:bullet="t">
        <v:imagedata r:id="rId1" o:title=""/>
      </v:shape>
    </w:pict>
  </w:numPicBullet>
  <w:numPicBullet w:numPicBulletId="1">
    <w:pict>
      <v:shape id="_x0000_i1057" type="#_x0000_t75" style="width:11.9pt;height:11.9pt" o:bullet="t">
        <v:imagedata r:id="rId2" o:title=""/>
      </v:shape>
    </w:pict>
  </w:numPicBullet>
  <w:abstractNum w:abstractNumId="0">
    <w:nsid w:val="19F16187"/>
    <w:multiLevelType w:val="multilevel"/>
    <w:tmpl w:val="19F16187"/>
    <w:lvl w:ilvl="0">
      <w:start w:val="1"/>
      <w:numFmt w:val="bullet"/>
      <w:lvlText w:val=""/>
      <w:lvlPicBulletId w:val="1"/>
      <w:lvlJc w:val="left"/>
      <w:pPr>
        <w:ind w:left="1260" w:hanging="42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BoltonItalic" w:hAnsi="BoltonItalic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BoltonItalic" w:hAnsi="BoltonItalic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BoltonItalic" w:hAnsi="BoltonItalic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BoltonItalic" w:hAnsi="BoltonItalic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BoltonItalic" w:hAnsi="BoltonItalic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BoltonItalic" w:hAnsi="BoltonItalic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BoltonItalic" w:hAnsi="BoltonItalic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BoltonItalic" w:hAnsi="BoltonItalic" w:hint="default"/>
      </w:rPr>
    </w:lvl>
  </w:abstractNum>
  <w:abstractNum w:abstractNumId="1">
    <w:nsid w:val="2E470BE3"/>
    <w:multiLevelType w:val="multilevel"/>
    <w:tmpl w:val="2E470BE3"/>
    <w:lvl w:ilvl="0">
      <w:start w:val="1"/>
      <w:numFmt w:val="bullet"/>
      <w:lvlText w:val=""/>
      <w:lvlPicBulletId w:val="0"/>
      <w:lvlJc w:val="left"/>
      <w:pPr>
        <w:ind w:left="860" w:hanging="42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1280" w:hanging="420"/>
      </w:pPr>
      <w:rPr>
        <w:rFonts w:ascii="BoltonItalic" w:hAnsi="BoltonItalic" w:hint="default"/>
      </w:rPr>
    </w:lvl>
    <w:lvl w:ilvl="2">
      <w:start w:val="1"/>
      <w:numFmt w:val="bullet"/>
      <w:lvlText w:val=""/>
      <w:lvlJc w:val="left"/>
      <w:pPr>
        <w:ind w:left="1700" w:hanging="420"/>
      </w:pPr>
      <w:rPr>
        <w:rFonts w:ascii="BoltonItalic" w:hAnsi="BoltonItalic" w:hint="default"/>
      </w:rPr>
    </w:lvl>
    <w:lvl w:ilvl="3">
      <w:start w:val="1"/>
      <w:numFmt w:val="bullet"/>
      <w:lvlText w:val=""/>
      <w:lvlJc w:val="left"/>
      <w:pPr>
        <w:ind w:left="2120" w:hanging="420"/>
      </w:pPr>
      <w:rPr>
        <w:rFonts w:ascii="BoltonItalic" w:hAnsi="BoltonItalic" w:hint="default"/>
      </w:rPr>
    </w:lvl>
    <w:lvl w:ilvl="4">
      <w:start w:val="1"/>
      <w:numFmt w:val="bullet"/>
      <w:lvlText w:val=""/>
      <w:lvlJc w:val="left"/>
      <w:pPr>
        <w:ind w:left="2540" w:hanging="420"/>
      </w:pPr>
      <w:rPr>
        <w:rFonts w:ascii="BoltonItalic" w:hAnsi="BoltonItalic" w:hint="default"/>
      </w:rPr>
    </w:lvl>
    <w:lvl w:ilvl="5">
      <w:start w:val="1"/>
      <w:numFmt w:val="bullet"/>
      <w:lvlText w:val=""/>
      <w:lvlJc w:val="left"/>
      <w:pPr>
        <w:ind w:left="2960" w:hanging="420"/>
      </w:pPr>
      <w:rPr>
        <w:rFonts w:ascii="BoltonItalic" w:hAnsi="BoltonItalic" w:hint="default"/>
      </w:rPr>
    </w:lvl>
    <w:lvl w:ilvl="6">
      <w:start w:val="1"/>
      <w:numFmt w:val="bullet"/>
      <w:lvlText w:val=""/>
      <w:lvlJc w:val="left"/>
      <w:pPr>
        <w:ind w:left="3380" w:hanging="420"/>
      </w:pPr>
      <w:rPr>
        <w:rFonts w:ascii="BoltonItalic" w:hAnsi="BoltonItalic" w:hint="default"/>
      </w:rPr>
    </w:lvl>
    <w:lvl w:ilvl="7">
      <w:start w:val="1"/>
      <w:numFmt w:val="bullet"/>
      <w:lvlText w:val=""/>
      <w:lvlJc w:val="left"/>
      <w:pPr>
        <w:ind w:left="3800" w:hanging="420"/>
      </w:pPr>
      <w:rPr>
        <w:rFonts w:ascii="BoltonItalic" w:hAnsi="BoltonItalic" w:hint="default"/>
      </w:rPr>
    </w:lvl>
    <w:lvl w:ilvl="8">
      <w:start w:val="1"/>
      <w:numFmt w:val="bullet"/>
      <w:lvlText w:val=""/>
      <w:lvlJc w:val="left"/>
      <w:pPr>
        <w:ind w:left="4220" w:hanging="420"/>
      </w:pPr>
      <w:rPr>
        <w:rFonts w:ascii="BoltonItalic" w:hAnsi="BoltonItalic" w:hint="default"/>
      </w:rPr>
    </w:lvl>
  </w:abstractNum>
  <w:abstractNum w:abstractNumId="2">
    <w:nsid w:val="2F7C5DB1"/>
    <w:multiLevelType w:val="multilevel"/>
    <w:tmpl w:val="2F7C5DB1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425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>
    <w:nsid w:val="3A8F4F5A"/>
    <w:multiLevelType w:val="multilevel"/>
    <w:tmpl w:val="3A8F4F5A"/>
    <w:lvl w:ilvl="0">
      <w:start w:val="1"/>
      <w:numFmt w:val="bullet"/>
      <w:lvlText w:val=""/>
      <w:lvlPicBulletId w:val="0"/>
      <w:lvlJc w:val="left"/>
      <w:pPr>
        <w:ind w:left="840" w:hanging="42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BoltonItalic" w:hAnsi="BoltonItalic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BoltonItalic" w:hAnsi="BoltonItalic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BoltonItalic" w:hAnsi="BoltonItalic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BoltonItalic" w:hAnsi="BoltonItalic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BoltonItalic" w:hAnsi="BoltonItalic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BoltonItalic" w:hAnsi="BoltonItalic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BoltonItalic" w:hAnsi="BoltonItalic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BoltonItalic" w:hAnsi="BoltonItalic" w:hint="default"/>
      </w:rPr>
    </w:lvl>
  </w:abstractNum>
  <w:abstractNum w:abstractNumId="4">
    <w:nsid w:val="597EF312"/>
    <w:multiLevelType w:val="singleLevel"/>
    <w:tmpl w:val="597EF312"/>
    <w:lvl w:ilvl="0">
      <w:start w:val="5"/>
      <w:numFmt w:val="decimal"/>
      <w:suff w:val="nothing"/>
      <w:lvlText w:val="%1."/>
      <w:lvlJc w:val="left"/>
    </w:lvl>
  </w:abstractNum>
  <w:abstractNum w:abstractNumId="5">
    <w:nsid w:val="74483582"/>
    <w:multiLevelType w:val="multilevel"/>
    <w:tmpl w:val="74483582"/>
    <w:lvl w:ilvl="0">
      <w:start w:val="1"/>
      <w:numFmt w:val="bullet"/>
      <w:lvlText w:val=""/>
      <w:lvlPicBulletId w:val="0"/>
      <w:lvlJc w:val="left"/>
      <w:pPr>
        <w:ind w:left="860" w:hanging="42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1280" w:hanging="420"/>
      </w:pPr>
      <w:rPr>
        <w:rFonts w:ascii="BoltonItalic" w:hAnsi="BoltonItalic" w:hint="default"/>
      </w:rPr>
    </w:lvl>
    <w:lvl w:ilvl="2">
      <w:start w:val="1"/>
      <w:numFmt w:val="bullet"/>
      <w:lvlText w:val=""/>
      <w:lvlJc w:val="left"/>
      <w:pPr>
        <w:ind w:left="1700" w:hanging="420"/>
      </w:pPr>
      <w:rPr>
        <w:rFonts w:ascii="BoltonItalic" w:hAnsi="BoltonItalic" w:hint="default"/>
      </w:rPr>
    </w:lvl>
    <w:lvl w:ilvl="3">
      <w:start w:val="1"/>
      <w:numFmt w:val="bullet"/>
      <w:lvlText w:val=""/>
      <w:lvlJc w:val="left"/>
      <w:pPr>
        <w:ind w:left="2120" w:hanging="420"/>
      </w:pPr>
      <w:rPr>
        <w:rFonts w:ascii="BoltonItalic" w:hAnsi="BoltonItalic" w:hint="default"/>
      </w:rPr>
    </w:lvl>
    <w:lvl w:ilvl="4">
      <w:start w:val="1"/>
      <w:numFmt w:val="bullet"/>
      <w:lvlText w:val=""/>
      <w:lvlJc w:val="left"/>
      <w:pPr>
        <w:ind w:left="2540" w:hanging="420"/>
      </w:pPr>
      <w:rPr>
        <w:rFonts w:ascii="BoltonItalic" w:hAnsi="BoltonItalic" w:hint="default"/>
      </w:rPr>
    </w:lvl>
    <w:lvl w:ilvl="5">
      <w:start w:val="1"/>
      <w:numFmt w:val="bullet"/>
      <w:lvlText w:val=""/>
      <w:lvlJc w:val="left"/>
      <w:pPr>
        <w:ind w:left="2960" w:hanging="420"/>
      </w:pPr>
      <w:rPr>
        <w:rFonts w:ascii="BoltonItalic" w:hAnsi="BoltonItalic" w:hint="default"/>
      </w:rPr>
    </w:lvl>
    <w:lvl w:ilvl="6">
      <w:start w:val="1"/>
      <w:numFmt w:val="bullet"/>
      <w:lvlText w:val=""/>
      <w:lvlJc w:val="left"/>
      <w:pPr>
        <w:ind w:left="3380" w:hanging="420"/>
      </w:pPr>
      <w:rPr>
        <w:rFonts w:ascii="BoltonItalic" w:hAnsi="BoltonItalic" w:hint="default"/>
      </w:rPr>
    </w:lvl>
    <w:lvl w:ilvl="7">
      <w:start w:val="1"/>
      <w:numFmt w:val="bullet"/>
      <w:lvlText w:val=""/>
      <w:lvlJc w:val="left"/>
      <w:pPr>
        <w:ind w:left="3800" w:hanging="420"/>
      </w:pPr>
      <w:rPr>
        <w:rFonts w:ascii="BoltonItalic" w:hAnsi="BoltonItalic" w:hint="default"/>
      </w:rPr>
    </w:lvl>
    <w:lvl w:ilvl="8">
      <w:start w:val="1"/>
      <w:numFmt w:val="bullet"/>
      <w:lvlText w:val=""/>
      <w:lvlJc w:val="left"/>
      <w:pPr>
        <w:ind w:left="4220" w:hanging="420"/>
      </w:pPr>
      <w:rPr>
        <w:rFonts w:ascii="BoltonItalic" w:hAnsi="BoltonItalic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bordersDoNotSurroundHeader/>
  <w:bordersDoNotSurroundFooter/>
  <w:hideSpellingErrors/>
  <w:hideGrammaticalErrors/>
  <w:attachedTemplate r:id="rId1"/>
  <w:defaultTabStop w:val="720"/>
  <w:doNotHyphenateCaps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ABD"/>
    <w:rsid w:val="000029D0"/>
    <w:rsid w:val="00003580"/>
    <w:rsid w:val="0001355D"/>
    <w:rsid w:val="000155FA"/>
    <w:rsid w:val="00020160"/>
    <w:rsid w:val="00025D3D"/>
    <w:rsid w:val="00034511"/>
    <w:rsid w:val="00043E83"/>
    <w:rsid w:val="00046B75"/>
    <w:rsid w:val="000473DA"/>
    <w:rsid w:val="00050B4D"/>
    <w:rsid w:val="00054ED6"/>
    <w:rsid w:val="000568E0"/>
    <w:rsid w:val="00056942"/>
    <w:rsid w:val="00057752"/>
    <w:rsid w:val="00062E95"/>
    <w:rsid w:val="00064243"/>
    <w:rsid w:val="00065123"/>
    <w:rsid w:val="00075C51"/>
    <w:rsid w:val="00075EC9"/>
    <w:rsid w:val="000770F1"/>
    <w:rsid w:val="000821D3"/>
    <w:rsid w:val="00085699"/>
    <w:rsid w:val="00086441"/>
    <w:rsid w:val="00086C19"/>
    <w:rsid w:val="000904C2"/>
    <w:rsid w:val="00092A2E"/>
    <w:rsid w:val="00094719"/>
    <w:rsid w:val="00095361"/>
    <w:rsid w:val="000968CF"/>
    <w:rsid w:val="00096F39"/>
    <w:rsid w:val="000A2938"/>
    <w:rsid w:val="000A56A8"/>
    <w:rsid w:val="000A7DD5"/>
    <w:rsid w:val="000B7B8B"/>
    <w:rsid w:val="000C01E3"/>
    <w:rsid w:val="000C0404"/>
    <w:rsid w:val="000C124B"/>
    <w:rsid w:val="000C20D5"/>
    <w:rsid w:val="000C2182"/>
    <w:rsid w:val="000C2717"/>
    <w:rsid w:val="000C5337"/>
    <w:rsid w:val="000D1338"/>
    <w:rsid w:val="000D1B51"/>
    <w:rsid w:val="000F1CC9"/>
    <w:rsid w:val="000F3D04"/>
    <w:rsid w:val="000F466D"/>
    <w:rsid w:val="000F5A99"/>
    <w:rsid w:val="000F6A79"/>
    <w:rsid w:val="000F78D2"/>
    <w:rsid w:val="000F7B6E"/>
    <w:rsid w:val="00101CA4"/>
    <w:rsid w:val="00102A41"/>
    <w:rsid w:val="00110512"/>
    <w:rsid w:val="001112AE"/>
    <w:rsid w:val="001119E9"/>
    <w:rsid w:val="0011652F"/>
    <w:rsid w:val="00122094"/>
    <w:rsid w:val="00124507"/>
    <w:rsid w:val="00125063"/>
    <w:rsid w:val="001253C6"/>
    <w:rsid w:val="00135582"/>
    <w:rsid w:val="00135718"/>
    <w:rsid w:val="0013621B"/>
    <w:rsid w:val="00141F7E"/>
    <w:rsid w:val="00145541"/>
    <w:rsid w:val="0014732E"/>
    <w:rsid w:val="00152E3C"/>
    <w:rsid w:val="0015539F"/>
    <w:rsid w:val="001555FB"/>
    <w:rsid w:val="0015793A"/>
    <w:rsid w:val="001612BD"/>
    <w:rsid w:val="0016173B"/>
    <w:rsid w:val="00164408"/>
    <w:rsid w:val="0016493C"/>
    <w:rsid w:val="00167081"/>
    <w:rsid w:val="00175039"/>
    <w:rsid w:val="0018015F"/>
    <w:rsid w:val="001847C7"/>
    <w:rsid w:val="001857C0"/>
    <w:rsid w:val="00186002"/>
    <w:rsid w:val="00190B7D"/>
    <w:rsid w:val="001A07B9"/>
    <w:rsid w:val="001A2086"/>
    <w:rsid w:val="001A2164"/>
    <w:rsid w:val="001A3C88"/>
    <w:rsid w:val="001A5A11"/>
    <w:rsid w:val="001A6B1E"/>
    <w:rsid w:val="001B299B"/>
    <w:rsid w:val="001B4845"/>
    <w:rsid w:val="001B4E5E"/>
    <w:rsid w:val="001C2B7C"/>
    <w:rsid w:val="001C39A3"/>
    <w:rsid w:val="001C3B7E"/>
    <w:rsid w:val="001D20A1"/>
    <w:rsid w:val="001E5C34"/>
    <w:rsid w:val="001E693B"/>
    <w:rsid w:val="001F29F7"/>
    <w:rsid w:val="001F6F34"/>
    <w:rsid w:val="001F7987"/>
    <w:rsid w:val="00206160"/>
    <w:rsid w:val="002068F2"/>
    <w:rsid w:val="002073E3"/>
    <w:rsid w:val="00207405"/>
    <w:rsid w:val="00207F4C"/>
    <w:rsid w:val="00215092"/>
    <w:rsid w:val="00215857"/>
    <w:rsid w:val="0022635C"/>
    <w:rsid w:val="00226FB6"/>
    <w:rsid w:val="002306EA"/>
    <w:rsid w:val="002308F8"/>
    <w:rsid w:val="002326A6"/>
    <w:rsid w:val="00237BF8"/>
    <w:rsid w:val="00240B22"/>
    <w:rsid w:val="002418DA"/>
    <w:rsid w:val="0024339B"/>
    <w:rsid w:val="00243442"/>
    <w:rsid w:val="002444D9"/>
    <w:rsid w:val="00246AAE"/>
    <w:rsid w:val="00250C90"/>
    <w:rsid w:val="002540EA"/>
    <w:rsid w:val="002579A4"/>
    <w:rsid w:val="0027325E"/>
    <w:rsid w:val="00273A57"/>
    <w:rsid w:val="002745A7"/>
    <w:rsid w:val="0027776D"/>
    <w:rsid w:val="00280163"/>
    <w:rsid w:val="00280CC6"/>
    <w:rsid w:val="00282BE5"/>
    <w:rsid w:val="00282E42"/>
    <w:rsid w:val="002838ED"/>
    <w:rsid w:val="0028505D"/>
    <w:rsid w:val="00285376"/>
    <w:rsid w:val="00292770"/>
    <w:rsid w:val="002A2F88"/>
    <w:rsid w:val="002B0F9F"/>
    <w:rsid w:val="002B1C9B"/>
    <w:rsid w:val="002B3528"/>
    <w:rsid w:val="002B4A9C"/>
    <w:rsid w:val="002B4C7C"/>
    <w:rsid w:val="002B4E8F"/>
    <w:rsid w:val="002B4F38"/>
    <w:rsid w:val="002C0D76"/>
    <w:rsid w:val="002C14B2"/>
    <w:rsid w:val="002C7BBD"/>
    <w:rsid w:val="002D1087"/>
    <w:rsid w:val="002D17FF"/>
    <w:rsid w:val="002D2289"/>
    <w:rsid w:val="002D519D"/>
    <w:rsid w:val="002D55B4"/>
    <w:rsid w:val="002E2B2A"/>
    <w:rsid w:val="002E3938"/>
    <w:rsid w:val="002E462E"/>
    <w:rsid w:val="002E5752"/>
    <w:rsid w:val="002F13C9"/>
    <w:rsid w:val="002F4153"/>
    <w:rsid w:val="002F704E"/>
    <w:rsid w:val="00301267"/>
    <w:rsid w:val="00304FF1"/>
    <w:rsid w:val="00305F59"/>
    <w:rsid w:val="00306B4A"/>
    <w:rsid w:val="0031009B"/>
    <w:rsid w:val="0031268B"/>
    <w:rsid w:val="003130CF"/>
    <w:rsid w:val="00316AF6"/>
    <w:rsid w:val="00323308"/>
    <w:rsid w:val="00330AF7"/>
    <w:rsid w:val="00333BC4"/>
    <w:rsid w:val="0033448D"/>
    <w:rsid w:val="003346ED"/>
    <w:rsid w:val="00347984"/>
    <w:rsid w:val="00352128"/>
    <w:rsid w:val="003528CC"/>
    <w:rsid w:val="003543B3"/>
    <w:rsid w:val="00362FA0"/>
    <w:rsid w:val="00363621"/>
    <w:rsid w:val="00370E66"/>
    <w:rsid w:val="00372D2A"/>
    <w:rsid w:val="00373156"/>
    <w:rsid w:val="00373338"/>
    <w:rsid w:val="003734EE"/>
    <w:rsid w:val="003841DC"/>
    <w:rsid w:val="003867C7"/>
    <w:rsid w:val="003921CF"/>
    <w:rsid w:val="003926B4"/>
    <w:rsid w:val="00393E39"/>
    <w:rsid w:val="00396CBB"/>
    <w:rsid w:val="003A02CC"/>
    <w:rsid w:val="003A460E"/>
    <w:rsid w:val="003A614E"/>
    <w:rsid w:val="003B21DF"/>
    <w:rsid w:val="003B3463"/>
    <w:rsid w:val="003C1193"/>
    <w:rsid w:val="003C1B1A"/>
    <w:rsid w:val="003C7481"/>
    <w:rsid w:val="003D072D"/>
    <w:rsid w:val="003D5899"/>
    <w:rsid w:val="003D5C04"/>
    <w:rsid w:val="003D7E91"/>
    <w:rsid w:val="003E377D"/>
    <w:rsid w:val="003E44BA"/>
    <w:rsid w:val="003E4AB6"/>
    <w:rsid w:val="003F002B"/>
    <w:rsid w:val="003F0093"/>
    <w:rsid w:val="003F333B"/>
    <w:rsid w:val="003F4318"/>
    <w:rsid w:val="003F6B76"/>
    <w:rsid w:val="003F7460"/>
    <w:rsid w:val="00401103"/>
    <w:rsid w:val="00402439"/>
    <w:rsid w:val="0040429D"/>
    <w:rsid w:val="00404C54"/>
    <w:rsid w:val="00406DA8"/>
    <w:rsid w:val="00407A54"/>
    <w:rsid w:val="00411BB4"/>
    <w:rsid w:val="004136E0"/>
    <w:rsid w:val="00415B58"/>
    <w:rsid w:val="00417070"/>
    <w:rsid w:val="004171B0"/>
    <w:rsid w:val="004224F7"/>
    <w:rsid w:val="004226FE"/>
    <w:rsid w:val="004274C0"/>
    <w:rsid w:val="004307D7"/>
    <w:rsid w:val="004337F0"/>
    <w:rsid w:val="0043498C"/>
    <w:rsid w:val="004427FF"/>
    <w:rsid w:val="004455B4"/>
    <w:rsid w:val="00450378"/>
    <w:rsid w:val="00452909"/>
    <w:rsid w:val="00452B53"/>
    <w:rsid w:val="004568EF"/>
    <w:rsid w:val="0046014D"/>
    <w:rsid w:val="00460B1F"/>
    <w:rsid w:val="00461DF2"/>
    <w:rsid w:val="0046238D"/>
    <w:rsid w:val="00465CFC"/>
    <w:rsid w:val="00466914"/>
    <w:rsid w:val="00466FB6"/>
    <w:rsid w:val="00470F60"/>
    <w:rsid w:val="00472B6F"/>
    <w:rsid w:val="00476930"/>
    <w:rsid w:val="00476DA1"/>
    <w:rsid w:val="004830FE"/>
    <w:rsid w:val="004832EA"/>
    <w:rsid w:val="004838FD"/>
    <w:rsid w:val="00485D74"/>
    <w:rsid w:val="00486255"/>
    <w:rsid w:val="00491049"/>
    <w:rsid w:val="00491B1A"/>
    <w:rsid w:val="004922D8"/>
    <w:rsid w:val="00496FBD"/>
    <w:rsid w:val="00497AD0"/>
    <w:rsid w:val="004A1B66"/>
    <w:rsid w:val="004A7B39"/>
    <w:rsid w:val="004B0582"/>
    <w:rsid w:val="004B1829"/>
    <w:rsid w:val="004C04DA"/>
    <w:rsid w:val="004C250C"/>
    <w:rsid w:val="004C3EFF"/>
    <w:rsid w:val="004C611F"/>
    <w:rsid w:val="004C70A2"/>
    <w:rsid w:val="004D0253"/>
    <w:rsid w:val="004D1DA4"/>
    <w:rsid w:val="004D25CE"/>
    <w:rsid w:val="004D2DF2"/>
    <w:rsid w:val="004D2FE6"/>
    <w:rsid w:val="004E369D"/>
    <w:rsid w:val="004E693A"/>
    <w:rsid w:val="004F286D"/>
    <w:rsid w:val="00504F34"/>
    <w:rsid w:val="00505856"/>
    <w:rsid w:val="00505A39"/>
    <w:rsid w:val="00510B9A"/>
    <w:rsid w:val="005115CF"/>
    <w:rsid w:val="00514979"/>
    <w:rsid w:val="005169E2"/>
    <w:rsid w:val="005179F3"/>
    <w:rsid w:val="00521B5D"/>
    <w:rsid w:val="00523A7A"/>
    <w:rsid w:val="00524688"/>
    <w:rsid w:val="0053392A"/>
    <w:rsid w:val="0053398D"/>
    <w:rsid w:val="00540360"/>
    <w:rsid w:val="00540BBD"/>
    <w:rsid w:val="00544E2F"/>
    <w:rsid w:val="005465EB"/>
    <w:rsid w:val="00546669"/>
    <w:rsid w:val="00550E4C"/>
    <w:rsid w:val="00550EC0"/>
    <w:rsid w:val="00552115"/>
    <w:rsid w:val="005544FD"/>
    <w:rsid w:val="00557028"/>
    <w:rsid w:val="005610DC"/>
    <w:rsid w:val="00561639"/>
    <w:rsid w:val="00567E09"/>
    <w:rsid w:val="005709FC"/>
    <w:rsid w:val="00575666"/>
    <w:rsid w:val="00575F31"/>
    <w:rsid w:val="00582967"/>
    <w:rsid w:val="00587EA4"/>
    <w:rsid w:val="00590239"/>
    <w:rsid w:val="0059059D"/>
    <w:rsid w:val="005927ED"/>
    <w:rsid w:val="00593F7F"/>
    <w:rsid w:val="005944E4"/>
    <w:rsid w:val="00597C96"/>
    <w:rsid w:val="005A02AB"/>
    <w:rsid w:val="005A11D9"/>
    <w:rsid w:val="005A2D72"/>
    <w:rsid w:val="005A58B7"/>
    <w:rsid w:val="005A68DA"/>
    <w:rsid w:val="005A7557"/>
    <w:rsid w:val="005A76EF"/>
    <w:rsid w:val="005A79E6"/>
    <w:rsid w:val="005C1911"/>
    <w:rsid w:val="005C39D8"/>
    <w:rsid w:val="005C555E"/>
    <w:rsid w:val="005C70B1"/>
    <w:rsid w:val="005D37C8"/>
    <w:rsid w:val="005D3BA2"/>
    <w:rsid w:val="005D4D4E"/>
    <w:rsid w:val="005D502A"/>
    <w:rsid w:val="005D65D1"/>
    <w:rsid w:val="005E0720"/>
    <w:rsid w:val="005E2E2A"/>
    <w:rsid w:val="005E6BD6"/>
    <w:rsid w:val="005F0B6D"/>
    <w:rsid w:val="005F4E72"/>
    <w:rsid w:val="005F72AA"/>
    <w:rsid w:val="00602819"/>
    <w:rsid w:val="00602BB5"/>
    <w:rsid w:val="00602CF6"/>
    <w:rsid w:val="00610CC6"/>
    <w:rsid w:val="0061103A"/>
    <w:rsid w:val="00612FD1"/>
    <w:rsid w:val="00613632"/>
    <w:rsid w:val="0061443A"/>
    <w:rsid w:val="00620470"/>
    <w:rsid w:val="006219DA"/>
    <w:rsid w:val="00623D41"/>
    <w:rsid w:val="00623E88"/>
    <w:rsid w:val="006243D8"/>
    <w:rsid w:val="00635AA5"/>
    <w:rsid w:val="006372A2"/>
    <w:rsid w:val="00642654"/>
    <w:rsid w:val="00643153"/>
    <w:rsid w:val="0064526B"/>
    <w:rsid w:val="00646E25"/>
    <w:rsid w:val="0065270D"/>
    <w:rsid w:val="00654C20"/>
    <w:rsid w:val="00656DCC"/>
    <w:rsid w:val="0066132D"/>
    <w:rsid w:val="006653C8"/>
    <w:rsid w:val="0066593B"/>
    <w:rsid w:val="0067546B"/>
    <w:rsid w:val="00675F49"/>
    <w:rsid w:val="006762C2"/>
    <w:rsid w:val="00676821"/>
    <w:rsid w:val="00676D03"/>
    <w:rsid w:val="00677E25"/>
    <w:rsid w:val="00682715"/>
    <w:rsid w:val="006862C7"/>
    <w:rsid w:val="00692BF7"/>
    <w:rsid w:val="006944C8"/>
    <w:rsid w:val="00694708"/>
    <w:rsid w:val="006A15BC"/>
    <w:rsid w:val="006A2492"/>
    <w:rsid w:val="006A66B3"/>
    <w:rsid w:val="006A70F3"/>
    <w:rsid w:val="006B3EB0"/>
    <w:rsid w:val="006C18ED"/>
    <w:rsid w:val="006C3EEB"/>
    <w:rsid w:val="006C4FB5"/>
    <w:rsid w:val="006C6038"/>
    <w:rsid w:val="006C6F1E"/>
    <w:rsid w:val="006C79C8"/>
    <w:rsid w:val="006D10F3"/>
    <w:rsid w:val="006E4B86"/>
    <w:rsid w:val="006E5697"/>
    <w:rsid w:val="006E7CA6"/>
    <w:rsid w:val="006F0F2E"/>
    <w:rsid w:val="006F31B8"/>
    <w:rsid w:val="006F43C9"/>
    <w:rsid w:val="006F65ED"/>
    <w:rsid w:val="0070266B"/>
    <w:rsid w:val="00707B4A"/>
    <w:rsid w:val="00712C26"/>
    <w:rsid w:val="0071772C"/>
    <w:rsid w:val="007203F4"/>
    <w:rsid w:val="00723601"/>
    <w:rsid w:val="00723D12"/>
    <w:rsid w:val="00731750"/>
    <w:rsid w:val="00732A40"/>
    <w:rsid w:val="00742E5D"/>
    <w:rsid w:val="00750773"/>
    <w:rsid w:val="007538F3"/>
    <w:rsid w:val="007541DD"/>
    <w:rsid w:val="0075527F"/>
    <w:rsid w:val="00755CAF"/>
    <w:rsid w:val="00755D44"/>
    <w:rsid w:val="00765238"/>
    <w:rsid w:val="00766594"/>
    <w:rsid w:val="0077234F"/>
    <w:rsid w:val="00777BE4"/>
    <w:rsid w:val="00781CED"/>
    <w:rsid w:val="00783B79"/>
    <w:rsid w:val="00785A44"/>
    <w:rsid w:val="0079066D"/>
    <w:rsid w:val="00790B21"/>
    <w:rsid w:val="00792086"/>
    <w:rsid w:val="007A0329"/>
    <w:rsid w:val="007A0487"/>
    <w:rsid w:val="007A60C6"/>
    <w:rsid w:val="007A7513"/>
    <w:rsid w:val="007B3AE3"/>
    <w:rsid w:val="007B3DED"/>
    <w:rsid w:val="007B70A0"/>
    <w:rsid w:val="007C15C1"/>
    <w:rsid w:val="007C3E83"/>
    <w:rsid w:val="007C40D9"/>
    <w:rsid w:val="007C4ABF"/>
    <w:rsid w:val="007C7647"/>
    <w:rsid w:val="007C7FE7"/>
    <w:rsid w:val="007D1D61"/>
    <w:rsid w:val="007D70AB"/>
    <w:rsid w:val="007D7659"/>
    <w:rsid w:val="007E1C6C"/>
    <w:rsid w:val="007E3EEE"/>
    <w:rsid w:val="007E6C4D"/>
    <w:rsid w:val="007F2ED2"/>
    <w:rsid w:val="00800A81"/>
    <w:rsid w:val="0080210F"/>
    <w:rsid w:val="00803057"/>
    <w:rsid w:val="0080306A"/>
    <w:rsid w:val="00805551"/>
    <w:rsid w:val="0081275F"/>
    <w:rsid w:val="008174AF"/>
    <w:rsid w:val="00817AEE"/>
    <w:rsid w:val="00822FDD"/>
    <w:rsid w:val="00824108"/>
    <w:rsid w:val="00825871"/>
    <w:rsid w:val="00826835"/>
    <w:rsid w:val="00826BCD"/>
    <w:rsid w:val="0083504D"/>
    <w:rsid w:val="00835F84"/>
    <w:rsid w:val="008369FE"/>
    <w:rsid w:val="00840FB4"/>
    <w:rsid w:val="008426F9"/>
    <w:rsid w:val="00844DE9"/>
    <w:rsid w:val="00846D68"/>
    <w:rsid w:val="008500F4"/>
    <w:rsid w:val="008523E7"/>
    <w:rsid w:val="00853158"/>
    <w:rsid w:val="00853BD5"/>
    <w:rsid w:val="00856EDD"/>
    <w:rsid w:val="00857B04"/>
    <w:rsid w:val="00861B5B"/>
    <w:rsid w:val="00861E0B"/>
    <w:rsid w:val="00863E3A"/>
    <w:rsid w:val="00864EE9"/>
    <w:rsid w:val="00865BB2"/>
    <w:rsid w:val="00866227"/>
    <w:rsid w:val="008669A3"/>
    <w:rsid w:val="0087170A"/>
    <w:rsid w:val="00877374"/>
    <w:rsid w:val="00877F32"/>
    <w:rsid w:val="00880151"/>
    <w:rsid w:val="0088138F"/>
    <w:rsid w:val="00881657"/>
    <w:rsid w:val="0088178B"/>
    <w:rsid w:val="008821AB"/>
    <w:rsid w:val="008844F7"/>
    <w:rsid w:val="00884E97"/>
    <w:rsid w:val="00895B21"/>
    <w:rsid w:val="008A023C"/>
    <w:rsid w:val="008A0C87"/>
    <w:rsid w:val="008A11B2"/>
    <w:rsid w:val="008A1807"/>
    <w:rsid w:val="008B001B"/>
    <w:rsid w:val="008B02A2"/>
    <w:rsid w:val="008B06AD"/>
    <w:rsid w:val="008B26C3"/>
    <w:rsid w:val="008B4517"/>
    <w:rsid w:val="008B4AAF"/>
    <w:rsid w:val="008B5F00"/>
    <w:rsid w:val="008B6697"/>
    <w:rsid w:val="008C227E"/>
    <w:rsid w:val="008C5F23"/>
    <w:rsid w:val="008D365C"/>
    <w:rsid w:val="008D5904"/>
    <w:rsid w:val="008E34CE"/>
    <w:rsid w:val="008E5016"/>
    <w:rsid w:val="008E524C"/>
    <w:rsid w:val="008E75A7"/>
    <w:rsid w:val="008E79F3"/>
    <w:rsid w:val="008F0758"/>
    <w:rsid w:val="008F28D6"/>
    <w:rsid w:val="008F399E"/>
    <w:rsid w:val="008F5869"/>
    <w:rsid w:val="008F68DF"/>
    <w:rsid w:val="00903CC6"/>
    <w:rsid w:val="009053DB"/>
    <w:rsid w:val="00911CA0"/>
    <w:rsid w:val="00915B98"/>
    <w:rsid w:val="009218F7"/>
    <w:rsid w:val="00922ABD"/>
    <w:rsid w:val="00926E49"/>
    <w:rsid w:val="00930E1C"/>
    <w:rsid w:val="00931A1E"/>
    <w:rsid w:val="0093396A"/>
    <w:rsid w:val="00936880"/>
    <w:rsid w:val="00936E15"/>
    <w:rsid w:val="00937BE8"/>
    <w:rsid w:val="00937C6A"/>
    <w:rsid w:val="00941B49"/>
    <w:rsid w:val="00951186"/>
    <w:rsid w:val="00951B79"/>
    <w:rsid w:val="009520C4"/>
    <w:rsid w:val="00952376"/>
    <w:rsid w:val="00953B3F"/>
    <w:rsid w:val="00954171"/>
    <w:rsid w:val="009564FE"/>
    <w:rsid w:val="009610C9"/>
    <w:rsid w:val="0096169A"/>
    <w:rsid w:val="009658BA"/>
    <w:rsid w:val="00965DA4"/>
    <w:rsid w:val="00970921"/>
    <w:rsid w:val="00975E4B"/>
    <w:rsid w:val="009775F2"/>
    <w:rsid w:val="009806C6"/>
    <w:rsid w:val="00980A55"/>
    <w:rsid w:val="00984CE7"/>
    <w:rsid w:val="00984DB0"/>
    <w:rsid w:val="0098577E"/>
    <w:rsid w:val="00986193"/>
    <w:rsid w:val="0098737D"/>
    <w:rsid w:val="009878FB"/>
    <w:rsid w:val="00987F8C"/>
    <w:rsid w:val="00993229"/>
    <w:rsid w:val="00994970"/>
    <w:rsid w:val="009975FF"/>
    <w:rsid w:val="009A3276"/>
    <w:rsid w:val="009A3EC7"/>
    <w:rsid w:val="009A3F29"/>
    <w:rsid w:val="009A73B8"/>
    <w:rsid w:val="009B1638"/>
    <w:rsid w:val="009B1A71"/>
    <w:rsid w:val="009B3591"/>
    <w:rsid w:val="009B3C1A"/>
    <w:rsid w:val="009B7612"/>
    <w:rsid w:val="009B771D"/>
    <w:rsid w:val="009B7F3D"/>
    <w:rsid w:val="009C289F"/>
    <w:rsid w:val="009C3096"/>
    <w:rsid w:val="009C4A72"/>
    <w:rsid w:val="009D2B25"/>
    <w:rsid w:val="009D2E4E"/>
    <w:rsid w:val="009D4075"/>
    <w:rsid w:val="009D5A76"/>
    <w:rsid w:val="009D66CA"/>
    <w:rsid w:val="009D70DA"/>
    <w:rsid w:val="009E1B4B"/>
    <w:rsid w:val="009E33A5"/>
    <w:rsid w:val="009E47E6"/>
    <w:rsid w:val="009E4DCA"/>
    <w:rsid w:val="009E64D9"/>
    <w:rsid w:val="009F2611"/>
    <w:rsid w:val="009F5F9E"/>
    <w:rsid w:val="009F6350"/>
    <w:rsid w:val="00A00503"/>
    <w:rsid w:val="00A0100D"/>
    <w:rsid w:val="00A02757"/>
    <w:rsid w:val="00A039F6"/>
    <w:rsid w:val="00A03A30"/>
    <w:rsid w:val="00A0409D"/>
    <w:rsid w:val="00A07B14"/>
    <w:rsid w:val="00A07FA6"/>
    <w:rsid w:val="00A10084"/>
    <w:rsid w:val="00A10F0E"/>
    <w:rsid w:val="00A126D4"/>
    <w:rsid w:val="00A17217"/>
    <w:rsid w:val="00A22428"/>
    <w:rsid w:val="00A23EA3"/>
    <w:rsid w:val="00A25782"/>
    <w:rsid w:val="00A25A51"/>
    <w:rsid w:val="00A25B9D"/>
    <w:rsid w:val="00A30B4E"/>
    <w:rsid w:val="00A30B5A"/>
    <w:rsid w:val="00A31AD7"/>
    <w:rsid w:val="00A356FC"/>
    <w:rsid w:val="00A357CA"/>
    <w:rsid w:val="00A40D2D"/>
    <w:rsid w:val="00A4146E"/>
    <w:rsid w:val="00A41A02"/>
    <w:rsid w:val="00A44603"/>
    <w:rsid w:val="00A45AD5"/>
    <w:rsid w:val="00A472CF"/>
    <w:rsid w:val="00A4735F"/>
    <w:rsid w:val="00A516E5"/>
    <w:rsid w:val="00A54496"/>
    <w:rsid w:val="00A54E7F"/>
    <w:rsid w:val="00A550C9"/>
    <w:rsid w:val="00A56221"/>
    <w:rsid w:val="00A6528B"/>
    <w:rsid w:val="00A67F62"/>
    <w:rsid w:val="00A71136"/>
    <w:rsid w:val="00A75130"/>
    <w:rsid w:val="00A76846"/>
    <w:rsid w:val="00A768BB"/>
    <w:rsid w:val="00A77648"/>
    <w:rsid w:val="00A804B4"/>
    <w:rsid w:val="00A81731"/>
    <w:rsid w:val="00A826AE"/>
    <w:rsid w:val="00A8311C"/>
    <w:rsid w:val="00A9230F"/>
    <w:rsid w:val="00A93FDF"/>
    <w:rsid w:val="00A95950"/>
    <w:rsid w:val="00A95C78"/>
    <w:rsid w:val="00A96A4F"/>
    <w:rsid w:val="00AA7C80"/>
    <w:rsid w:val="00AB4419"/>
    <w:rsid w:val="00AB4771"/>
    <w:rsid w:val="00AC016B"/>
    <w:rsid w:val="00AC5340"/>
    <w:rsid w:val="00AD12D4"/>
    <w:rsid w:val="00AD1E4B"/>
    <w:rsid w:val="00AD3195"/>
    <w:rsid w:val="00AD4D91"/>
    <w:rsid w:val="00AD7095"/>
    <w:rsid w:val="00AE07A8"/>
    <w:rsid w:val="00AE0DA4"/>
    <w:rsid w:val="00AE6769"/>
    <w:rsid w:val="00AE6E4A"/>
    <w:rsid w:val="00AF147F"/>
    <w:rsid w:val="00AF233C"/>
    <w:rsid w:val="00AF411C"/>
    <w:rsid w:val="00AF45DB"/>
    <w:rsid w:val="00AF4C17"/>
    <w:rsid w:val="00AF70E6"/>
    <w:rsid w:val="00B01C5F"/>
    <w:rsid w:val="00B01DBC"/>
    <w:rsid w:val="00B02E6D"/>
    <w:rsid w:val="00B0309C"/>
    <w:rsid w:val="00B038BD"/>
    <w:rsid w:val="00B04997"/>
    <w:rsid w:val="00B04EBA"/>
    <w:rsid w:val="00B101DF"/>
    <w:rsid w:val="00B14F24"/>
    <w:rsid w:val="00B16681"/>
    <w:rsid w:val="00B24BA7"/>
    <w:rsid w:val="00B26545"/>
    <w:rsid w:val="00B26B27"/>
    <w:rsid w:val="00B36493"/>
    <w:rsid w:val="00B36C89"/>
    <w:rsid w:val="00B407F2"/>
    <w:rsid w:val="00B4601D"/>
    <w:rsid w:val="00B46BCE"/>
    <w:rsid w:val="00B5144A"/>
    <w:rsid w:val="00B57466"/>
    <w:rsid w:val="00B62EED"/>
    <w:rsid w:val="00B723B7"/>
    <w:rsid w:val="00B91434"/>
    <w:rsid w:val="00B914DE"/>
    <w:rsid w:val="00B9651A"/>
    <w:rsid w:val="00B96736"/>
    <w:rsid w:val="00BA1558"/>
    <w:rsid w:val="00BA1F40"/>
    <w:rsid w:val="00BB0D1C"/>
    <w:rsid w:val="00BB14E1"/>
    <w:rsid w:val="00BB70E7"/>
    <w:rsid w:val="00BC30FA"/>
    <w:rsid w:val="00BC5C20"/>
    <w:rsid w:val="00BC5EF6"/>
    <w:rsid w:val="00BC601C"/>
    <w:rsid w:val="00BD553B"/>
    <w:rsid w:val="00BD746D"/>
    <w:rsid w:val="00BE0AFD"/>
    <w:rsid w:val="00BE21DA"/>
    <w:rsid w:val="00BE4872"/>
    <w:rsid w:val="00BE61C6"/>
    <w:rsid w:val="00BE69BD"/>
    <w:rsid w:val="00BF2281"/>
    <w:rsid w:val="00BF5BD0"/>
    <w:rsid w:val="00BF5CB1"/>
    <w:rsid w:val="00BF65E9"/>
    <w:rsid w:val="00BF783F"/>
    <w:rsid w:val="00BF7970"/>
    <w:rsid w:val="00C07342"/>
    <w:rsid w:val="00C11B14"/>
    <w:rsid w:val="00C160F3"/>
    <w:rsid w:val="00C2260C"/>
    <w:rsid w:val="00C24591"/>
    <w:rsid w:val="00C2486C"/>
    <w:rsid w:val="00C2687D"/>
    <w:rsid w:val="00C27AE3"/>
    <w:rsid w:val="00C32BA9"/>
    <w:rsid w:val="00C36D5E"/>
    <w:rsid w:val="00C413B3"/>
    <w:rsid w:val="00C4698B"/>
    <w:rsid w:val="00C52775"/>
    <w:rsid w:val="00C614DD"/>
    <w:rsid w:val="00C614F5"/>
    <w:rsid w:val="00C655EC"/>
    <w:rsid w:val="00C657D4"/>
    <w:rsid w:val="00C66A72"/>
    <w:rsid w:val="00C66E17"/>
    <w:rsid w:val="00C6797C"/>
    <w:rsid w:val="00C73AF5"/>
    <w:rsid w:val="00C766F5"/>
    <w:rsid w:val="00C83D5F"/>
    <w:rsid w:val="00C8658D"/>
    <w:rsid w:val="00C871D8"/>
    <w:rsid w:val="00C875CF"/>
    <w:rsid w:val="00C90F24"/>
    <w:rsid w:val="00C93A2F"/>
    <w:rsid w:val="00C964C6"/>
    <w:rsid w:val="00CA25EA"/>
    <w:rsid w:val="00CA734F"/>
    <w:rsid w:val="00CB650A"/>
    <w:rsid w:val="00CC176E"/>
    <w:rsid w:val="00CC4EE9"/>
    <w:rsid w:val="00CD2085"/>
    <w:rsid w:val="00CD3212"/>
    <w:rsid w:val="00CD496E"/>
    <w:rsid w:val="00CD66EE"/>
    <w:rsid w:val="00CD679B"/>
    <w:rsid w:val="00CE29D3"/>
    <w:rsid w:val="00CE60E2"/>
    <w:rsid w:val="00CE78FA"/>
    <w:rsid w:val="00CF27D4"/>
    <w:rsid w:val="00CF28F0"/>
    <w:rsid w:val="00CF65E3"/>
    <w:rsid w:val="00CF7553"/>
    <w:rsid w:val="00D00606"/>
    <w:rsid w:val="00D00959"/>
    <w:rsid w:val="00D05184"/>
    <w:rsid w:val="00D15BD6"/>
    <w:rsid w:val="00D164FD"/>
    <w:rsid w:val="00D17663"/>
    <w:rsid w:val="00D212DE"/>
    <w:rsid w:val="00D24493"/>
    <w:rsid w:val="00D2452B"/>
    <w:rsid w:val="00D27FA4"/>
    <w:rsid w:val="00D3151E"/>
    <w:rsid w:val="00D31C96"/>
    <w:rsid w:val="00D321B7"/>
    <w:rsid w:val="00D328AC"/>
    <w:rsid w:val="00D32A02"/>
    <w:rsid w:val="00D35728"/>
    <w:rsid w:val="00D370B5"/>
    <w:rsid w:val="00D37BB2"/>
    <w:rsid w:val="00D40893"/>
    <w:rsid w:val="00D4159C"/>
    <w:rsid w:val="00D450FC"/>
    <w:rsid w:val="00D4552C"/>
    <w:rsid w:val="00D4798F"/>
    <w:rsid w:val="00D479DB"/>
    <w:rsid w:val="00D5118B"/>
    <w:rsid w:val="00D533D6"/>
    <w:rsid w:val="00D54F1D"/>
    <w:rsid w:val="00D550A7"/>
    <w:rsid w:val="00D56F08"/>
    <w:rsid w:val="00D62292"/>
    <w:rsid w:val="00D6302C"/>
    <w:rsid w:val="00D640E7"/>
    <w:rsid w:val="00D67466"/>
    <w:rsid w:val="00D75562"/>
    <w:rsid w:val="00D75BFF"/>
    <w:rsid w:val="00D80ED1"/>
    <w:rsid w:val="00D822F5"/>
    <w:rsid w:val="00D8270F"/>
    <w:rsid w:val="00D86811"/>
    <w:rsid w:val="00D917AF"/>
    <w:rsid w:val="00D91A50"/>
    <w:rsid w:val="00D92120"/>
    <w:rsid w:val="00D933DB"/>
    <w:rsid w:val="00D94969"/>
    <w:rsid w:val="00D96F31"/>
    <w:rsid w:val="00D97FB2"/>
    <w:rsid w:val="00DA2E65"/>
    <w:rsid w:val="00DA3295"/>
    <w:rsid w:val="00DB2B41"/>
    <w:rsid w:val="00DB33ED"/>
    <w:rsid w:val="00DB46A0"/>
    <w:rsid w:val="00DB6E88"/>
    <w:rsid w:val="00DC1D96"/>
    <w:rsid w:val="00DC2A55"/>
    <w:rsid w:val="00DC6BE1"/>
    <w:rsid w:val="00DD207A"/>
    <w:rsid w:val="00DD2DC6"/>
    <w:rsid w:val="00DD38E5"/>
    <w:rsid w:val="00DD578A"/>
    <w:rsid w:val="00DE2254"/>
    <w:rsid w:val="00DE42B2"/>
    <w:rsid w:val="00DE4BD8"/>
    <w:rsid w:val="00DE7883"/>
    <w:rsid w:val="00DE7ABD"/>
    <w:rsid w:val="00DF1393"/>
    <w:rsid w:val="00DF1ED1"/>
    <w:rsid w:val="00DF75A4"/>
    <w:rsid w:val="00E07770"/>
    <w:rsid w:val="00E07ECC"/>
    <w:rsid w:val="00E156D9"/>
    <w:rsid w:val="00E160AC"/>
    <w:rsid w:val="00E21FC4"/>
    <w:rsid w:val="00E22E71"/>
    <w:rsid w:val="00E25B96"/>
    <w:rsid w:val="00E31125"/>
    <w:rsid w:val="00E33A64"/>
    <w:rsid w:val="00E34D36"/>
    <w:rsid w:val="00E359D8"/>
    <w:rsid w:val="00E3676C"/>
    <w:rsid w:val="00E40134"/>
    <w:rsid w:val="00E46497"/>
    <w:rsid w:val="00E46786"/>
    <w:rsid w:val="00E50970"/>
    <w:rsid w:val="00E51518"/>
    <w:rsid w:val="00E578D2"/>
    <w:rsid w:val="00E61785"/>
    <w:rsid w:val="00E64E83"/>
    <w:rsid w:val="00E65D22"/>
    <w:rsid w:val="00E66C44"/>
    <w:rsid w:val="00E671B0"/>
    <w:rsid w:val="00E70972"/>
    <w:rsid w:val="00E70E4C"/>
    <w:rsid w:val="00E71AC0"/>
    <w:rsid w:val="00E73B57"/>
    <w:rsid w:val="00E74AFB"/>
    <w:rsid w:val="00E75AED"/>
    <w:rsid w:val="00E765EF"/>
    <w:rsid w:val="00E801AE"/>
    <w:rsid w:val="00E82CC0"/>
    <w:rsid w:val="00E9062F"/>
    <w:rsid w:val="00EA0372"/>
    <w:rsid w:val="00EA268A"/>
    <w:rsid w:val="00EA2A96"/>
    <w:rsid w:val="00EA3EA1"/>
    <w:rsid w:val="00EA47C9"/>
    <w:rsid w:val="00EA64BE"/>
    <w:rsid w:val="00EA7680"/>
    <w:rsid w:val="00EB41C9"/>
    <w:rsid w:val="00EB6B54"/>
    <w:rsid w:val="00EB723E"/>
    <w:rsid w:val="00EC192F"/>
    <w:rsid w:val="00EC77BE"/>
    <w:rsid w:val="00EC7E13"/>
    <w:rsid w:val="00ED11F6"/>
    <w:rsid w:val="00ED1BFC"/>
    <w:rsid w:val="00ED4ACE"/>
    <w:rsid w:val="00ED6431"/>
    <w:rsid w:val="00ED6B85"/>
    <w:rsid w:val="00ED7CBA"/>
    <w:rsid w:val="00EE4141"/>
    <w:rsid w:val="00EE4AB9"/>
    <w:rsid w:val="00EE5586"/>
    <w:rsid w:val="00EE695A"/>
    <w:rsid w:val="00EE78AE"/>
    <w:rsid w:val="00EE7BB8"/>
    <w:rsid w:val="00EF07F3"/>
    <w:rsid w:val="00EF170B"/>
    <w:rsid w:val="00F06F25"/>
    <w:rsid w:val="00F078D4"/>
    <w:rsid w:val="00F10E10"/>
    <w:rsid w:val="00F12CDB"/>
    <w:rsid w:val="00F15FBD"/>
    <w:rsid w:val="00F17CE3"/>
    <w:rsid w:val="00F17EE4"/>
    <w:rsid w:val="00F2117C"/>
    <w:rsid w:val="00F22478"/>
    <w:rsid w:val="00F24C72"/>
    <w:rsid w:val="00F254E2"/>
    <w:rsid w:val="00F26F1F"/>
    <w:rsid w:val="00F37FB0"/>
    <w:rsid w:val="00F40CB4"/>
    <w:rsid w:val="00F41B37"/>
    <w:rsid w:val="00F431E6"/>
    <w:rsid w:val="00F43EBA"/>
    <w:rsid w:val="00F472F5"/>
    <w:rsid w:val="00F5023D"/>
    <w:rsid w:val="00F60132"/>
    <w:rsid w:val="00F6111D"/>
    <w:rsid w:val="00F6273F"/>
    <w:rsid w:val="00F628E8"/>
    <w:rsid w:val="00F63306"/>
    <w:rsid w:val="00F663F4"/>
    <w:rsid w:val="00F75546"/>
    <w:rsid w:val="00F80347"/>
    <w:rsid w:val="00F806AC"/>
    <w:rsid w:val="00F81B08"/>
    <w:rsid w:val="00F9133E"/>
    <w:rsid w:val="00F96FDE"/>
    <w:rsid w:val="00F975D1"/>
    <w:rsid w:val="00F97D7E"/>
    <w:rsid w:val="00FA1E95"/>
    <w:rsid w:val="00FA2DBA"/>
    <w:rsid w:val="00FA2E33"/>
    <w:rsid w:val="00FA3C80"/>
    <w:rsid w:val="00FB1936"/>
    <w:rsid w:val="00FB36C2"/>
    <w:rsid w:val="00FB4F24"/>
    <w:rsid w:val="00FC09EC"/>
    <w:rsid w:val="00FC1D57"/>
    <w:rsid w:val="00FC3BDF"/>
    <w:rsid w:val="00FD465D"/>
    <w:rsid w:val="00FD7FA1"/>
    <w:rsid w:val="00FE3EA9"/>
    <w:rsid w:val="00FE7F9B"/>
    <w:rsid w:val="00FF0124"/>
    <w:rsid w:val="00FF1D1C"/>
    <w:rsid w:val="00FF26AC"/>
    <w:rsid w:val="00FF2E23"/>
    <w:rsid w:val="00FF5717"/>
    <w:rsid w:val="03AB0F90"/>
    <w:rsid w:val="1A3719A1"/>
    <w:rsid w:val="1B7754AE"/>
    <w:rsid w:val="20B46699"/>
    <w:rsid w:val="50EF2D60"/>
    <w:rsid w:val="53DD3028"/>
    <w:rsid w:val="5913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BB0CD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 w:qFormat="1"/>
    <w:lsdException w:name="toc 8" w:uiPriority="39" w:qFormat="1"/>
    <w:lsdException w:name="toc 9" w:uiPriority="39"/>
    <w:lsdException w:name="Normal Indent" w:semiHidden="1" w:uiPriority="0" w:qFormat="1"/>
    <w:lsdException w:name="footnote text" w:semiHidden="1" w:uiPriority="0" w:qFormat="1"/>
    <w:lsdException w:name="annotation text" w:semiHidden="1" w:unhideWhenUsed="1"/>
    <w:lsdException w:name="header" w:semiHidden="1" w:uiPriority="0" w:qFormat="1"/>
    <w:lsdException w:name="footer" w:semiHidden="1" w:uiPriority="0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/>
    <w:lsdException w:name="annotation reference" w:semiHidden="1" w:unhideWhenUsed="1"/>
    <w:lsdException w:name="line number" w:semiHidden="1" w:unhideWhenUsed="1"/>
    <w:lsdException w:name="page number" w:semiHidden="1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iPriority="0" w:qFormat="1"/>
    <w:lsdException w:name="Body Text Indent" w:semiHidden="1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iPriority="0"/>
    <w:lsdException w:name="Strong" w:uiPriority="22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Pr>
      <w:sz w:val="21"/>
      <w:szCs w:val="22"/>
      <w:lang w:eastAsia="en-US" w:bidi="en-US"/>
    </w:rPr>
  </w:style>
  <w:style w:type="paragraph" w:styleId="1">
    <w:name w:val="heading 1"/>
    <w:basedOn w:val="a"/>
    <w:next w:val="a"/>
    <w:link w:val="10"/>
    <w:uiPriority w:val="9"/>
    <w:qFormat/>
    <w:pPr>
      <w:spacing w:before="48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before="200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outlineLvl w:val="2"/>
    </w:pPr>
    <w:rPr>
      <w:rFonts w:asciiTheme="majorHAnsi" w:eastAsiaTheme="majorEastAsia" w:hAnsiTheme="majorHAnsi" w:cstheme="majorBidi"/>
      <w:b/>
      <w:bCs/>
      <w:sz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20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6">
    <w:name w:val="heading 6"/>
    <w:basedOn w:val="a"/>
    <w:next w:val="a"/>
    <w:link w:val="60"/>
    <w:uiPriority w:val="9"/>
    <w:unhideWhenUsed/>
    <w:qFormat/>
    <w:pPr>
      <w:spacing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7">
    <w:name w:val="heading 7"/>
    <w:basedOn w:val="a"/>
    <w:next w:val="a"/>
    <w:link w:val="70"/>
    <w:uiPriority w:val="9"/>
    <w:unhideWhenUsed/>
    <w:qFormat/>
    <w:pPr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pPr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1">
    <w:name w:val="toc 7"/>
    <w:basedOn w:val="a"/>
    <w:next w:val="a"/>
    <w:uiPriority w:val="39"/>
    <w:qFormat/>
    <w:pPr>
      <w:ind w:left="1320"/>
    </w:pPr>
    <w:rPr>
      <w:sz w:val="18"/>
      <w:szCs w:val="18"/>
    </w:rPr>
  </w:style>
  <w:style w:type="paragraph" w:styleId="a3">
    <w:name w:val="Normal Indent"/>
    <w:basedOn w:val="a"/>
    <w:semiHidden/>
    <w:qFormat/>
    <w:pPr>
      <w:ind w:left="900" w:hanging="900"/>
    </w:pPr>
  </w:style>
  <w:style w:type="paragraph" w:styleId="a4">
    <w:name w:val="caption"/>
    <w:basedOn w:val="a"/>
    <w:next w:val="a"/>
    <w:uiPriority w:val="35"/>
    <w:unhideWhenUsed/>
    <w:qFormat/>
    <w:rPr>
      <w:b/>
      <w:bCs/>
      <w:caps/>
      <w:sz w:val="16"/>
      <w:szCs w:val="18"/>
    </w:rPr>
  </w:style>
  <w:style w:type="paragraph" w:styleId="a5">
    <w:name w:val="Document Map"/>
    <w:basedOn w:val="a"/>
    <w:semiHidden/>
    <w:pPr>
      <w:shd w:val="clear" w:color="auto" w:fill="000080"/>
    </w:pPr>
  </w:style>
  <w:style w:type="paragraph" w:styleId="a6">
    <w:name w:val="Body Text"/>
    <w:basedOn w:val="a"/>
    <w:semiHidden/>
    <w:qFormat/>
    <w:pPr>
      <w:keepLines/>
      <w:spacing w:after="120"/>
      <w:ind w:left="720"/>
    </w:pPr>
  </w:style>
  <w:style w:type="paragraph" w:styleId="a7">
    <w:name w:val="Body Text Indent"/>
    <w:basedOn w:val="a"/>
    <w:semiHidden/>
    <w:qFormat/>
    <w:pPr>
      <w:ind w:left="720"/>
    </w:pPr>
    <w:rPr>
      <w:i/>
      <w:color w:val="0000FF"/>
      <w:u w:val="single"/>
    </w:rPr>
  </w:style>
  <w:style w:type="paragraph" w:styleId="51">
    <w:name w:val="toc 5"/>
    <w:basedOn w:val="a"/>
    <w:next w:val="a"/>
    <w:uiPriority w:val="39"/>
    <w:pPr>
      <w:ind w:left="880"/>
    </w:pPr>
    <w:rPr>
      <w:sz w:val="18"/>
      <w:szCs w:val="18"/>
    </w:rPr>
  </w:style>
  <w:style w:type="paragraph" w:styleId="31">
    <w:name w:val="toc 3"/>
    <w:basedOn w:val="a"/>
    <w:next w:val="a"/>
    <w:uiPriority w:val="39"/>
    <w:pPr>
      <w:ind w:left="440"/>
    </w:pPr>
    <w:rPr>
      <w:i/>
      <w:iCs/>
      <w:sz w:val="20"/>
      <w:szCs w:val="20"/>
    </w:rPr>
  </w:style>
  <w:style w:type="paragraph" w:styleId="81">
    <w:name w:val="toc 8"/>
    <w:basedOn w:val="a"/>
    <w:next w:val="a"/>
    <w:uiPriority w:val="39"/>
    <w:qFormat/>
    <w:pPr>
      <w:ind w:left="1540"/>
    </w:pPr>
    <w:rPr>
      <w:sz w:val="18"/>
      <w:szCs w:val="18"/>
    </w:rPr>
  </w:style>
  <w:style w:type="paragraph" w:styleId="a8">
    <w:name w:val="Balloon Text"/>
    <w:basedOn w:val="a"/>
    <w:link w:val="a9"/>
    <w:uiPriority w:val="99"/>
    <w:unhideWhenUsed/>
    <w:rPr>
      <w:rFonts w:ascii="宋体" w:eastAsia="宋体"/>
      <w:sz w:val="18"/>
      <w:szCs w:val="18"/>
    </w:rPr>
  </w:style>
  <w:style w:type="paragraph" w:styleId="aa">
    <w:name w:val="footer"/>
    <w:basedOn w:val="a"/>
    <w:semiHidden/>
    <w:pPr>
      <w:tabs>
        <w:tab w:val="center" w:pos="4320"/>
        <w:tab w:val="right" w:pos="8640"/>
      </w:tabs>
    </w:pPr>
  </w:style>
  <w:style w:type="paragraph" w:styleId="ab">
    <w:name w:val="header"/>
    <w:basedOn w:val="a"/>
    <w:semiHidden/>
    <w:qFormat/>
    <w:pPr>
      <w:tabs>
        <w:tab w:val="center" w:pos="4320"/>
        <w:tab w:val="right" w:pos="8640"/>
      </w:tabs>
    </w:pPr>
  </w:style>
  <w:style w:type="paragraph" w:styleId="11">
    <w:name w:val="toc 1"/>
    <w:basedOn w:val="a"/>
    <w:next w:val="a"/>
    <w:uiPriority w:val="39"/>
    <w:pPr>
      <w:tabs>
        <w:tab w:val="left" w:pos="440"/>
        <w:tab w:val="right" w:leader="dot" w:pos="9350"/>
      </w:tabs>
      <w:spacing w:before="120" w:after="120"/>
    </w:pPr>
    <w:rPr>
      <w:b/>
      <w:bCs/>
      <w:caps/>
      <w:sz w:val="20"/>
      <w:szCs w:val="20"/>
    </w:rPr>
  </w:style>
  <w:style w:type="paragraph" w:styleId="41">
    <w:name w:val="toc 4"/>
    <w:basedOn w:val="a"/>
    <w:next w:val="a"/>
    <w:uiPriority w:val="39"/>
    <w:pPr>
      <w:ind w:left="660"/>
    </w:pPr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paragraph" w:styleId="ae">
    <w:name w:val="footnote text"/>
    <w:basedOn w:val="a"/>
    <w:semiHidden/>
    <w:qFormat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styleId="61">
    <w:name w:val="toc 6"/>
    <w:basedOn w:val="a"/>
    <w:next w:val="a"/>
    <w:uiPriority w:val="39"/>
    <w:pPr>
      <w:ind w:left="1100"/>
    </w:pPr>
    <w:rPr>
      <w:sz w:val="18"/>
      <w:szCs w:val="18"/>
    </w:rPr>
  </w:style>
  <w:style w:type="paragraph" w:styleId="21">
    <w:name w:val="toc 2"/>
    <w:basedOn w:val="a"/>
    <w:next w:val="a"/>
    <w:uiPriority w:val="39"/>
    <w:qFormat/>
    <w:pPr>
      <w:ind w:left="220"/>
    </w:pPr>
    <w:rPr>
      <w:smallCaps/>
      <w:sz w:val="20"/>
      <w:szCs w:val="20"/>
    </w:rPr>
  </w:style>
  <w:style w:type="paragraph" w:styleId="91">
    <w:name w:val="toc 9"/>
    <w:basedOn w:val="a"/>
    <w:next w:val="a"/>
    <w:uiPriority w:val="39"/>
    <w:pPr>
      <w:ind w:left="1760"/>
    </w:pPr>
    <w:rPr>
      <w:sz w:val="18"/>
      <w:szCs w:val="18"/>
    </w:rPr>
  </w:style>
  <w:style w:type="paragraph" w:styleId="af">
    <w:name w:val="Title"/>
    <w:basedOn w:val="a"/>
    <w:next w:val="a"/>
    <w:link w:val="af0"/>
    <w:uiPriority w:val="10"/>
    <w:qFormat/>
    <w:pPr>
      <w:pBdr>
        <w:bottom w:val="single" w:sz="4" w:space="1" w:color="auto"/>
      </w:pBdr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styleId="af1">
    <w:name w:val="Strong"/>
    <w:uiPriority w:val="22"/>
    <w:qFormat/>
    <w:rPr>
      <w:b/>
      <w:bCs/>
    </w:rPr>
  </w:style>
  <w:style w:type="character" w:styleId="af2">
    <w:name w:val="page number"/>
    <w:basedOn w:val="a0"/>
    <w:semiHidden/>
  </w:style>
  <w:style w:type="character" w:styleId="af3">
    <w:name w:val="FollowedHyperlink"/>
    <w:basedOn w:val="a0"/>
    <w:semiHidden/>
    <w:rPr>
      <w:color w:val="800080"/>
      <w:u w:val="single"/>
    </w:rPr>
  </w:style>
  <w:style w:type="character" w:styleId="af4">
    <w:name w:val="Emphasis"/>
    <w:uiPriority w:val="20"/>
    <w:qFormat/>
    <w:rPr>
      <w:b/>
      <w:bCs/>
      <w:i/>
      <w:iCs/>
      <w:spacing w:val="10"/>
      <w:shd w:val="clear" w:color="auto" w:fill="auto"/>
    </w:rPr>
  </w:style>
  <w:style w:type="character" w:styleId="af5">
    <w:name w:val="Hyperlink"/>
    <w:basedOn w:val="a0"/>
    <w:uiPriority w:val="99"/>
    <w:qFormat/>
    <w:rPr>
      <w:color w:val="0000FF"/>
      <w:u w:val="single"/>
    </w:rPr>
  </w:style>
  <w:style w:type="character" w:styleId="af6">
    <w:name w:val="footnote reference"/>
    <w:basedOn w:val="a0"/>
    <w:semiHidden/>
    <w:rPr>
      <w:sz w:val="20"/>
      <w:vertAlign w:val="superscript"/>
    </w:r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qFormat/>
    <w:pPr>
      <w:keepLines/>
      <w:spacing w:after="120"/>
    </w:pPr>
  </w:style>
  <w:style w:type="paragraph" w:customStyle="1" w:styleId="MainTitle">
    <w:name w:val="Main Title"/>
    <w:basedOn w:val="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qFormat/>
    <w:pPr>
      <w:spacing w:before="80"/>
      <w:jc w:val="both"/>
    </w:pPr>
  </w:style>
  <w:style w:type="paragraph" w:customStyle="1" w:styleId="Paragraph3">
    <w:name w:val="Paragraph3"/>
    <w:basedOn w:val="a"/>
    <w:pPr>
      <w:spacing w:before="80"/>
      <w:ind w:left="1530"/>
      <w:jc w:val="both"/>
    </w:pPr>
  </w:style>
  <w:style w:type="paragraph" w:customStyle="1" w:styleId="Paragraph4">
    <w:name w:val="Paragraph4"/>
    <w:basedOn w:val="a"/>
    <w:pPr>
      <w:spacing w:before="80"/>
      <w:ind w:left="2250"/>
      <w:jc w:val="both"/>
    </w:pPr>
  </w:style>
  <w:style w:type="paragraph" w:customStyle="1" w:styleId="Body">
    <w:name w:val="Body"/>
    <w:basedOn w:val="a"/>
    <w:pPr>
      <w:spacing w:before="120"/>
      <w:jc w:val="both"/>
    </w:pPr>
  </w:style>
  <w:style w:type="paragraph" w:customStyle="1" w:styleId="Bullet">
    <w:name w:val="Bullet"/>
    <w:basedOn w:val="a"/>
    <w:qFormat/>
    <w:pPr>
      <w:tabs>
        <w:tab w:val="left" w:pos="720"/>
      </w:tabs>
      <w:spacing w:before="120"/>
      <w:ind w:left="720" w:right="360" w:hanging="720"/>
      <w:jc w:val="both"/>
    </w:pPr>
  </w:style>
  <w:style w:type="paragraph" w:customStyle="1" w:styleId="InfoBlue">
    <w:name w:val="InfoBlue"/>
    <w:basedOn w:val="a"/>
    <w:next w:val="a6"/>
    <w:pPr>
      <w:spacing w:after="120"/>
      <w:ind w:left="720"/>
    </w:pPr>
    <w:rPr>
      <w:rFonts w:ascii="Times New Roman"/>
      <w:i/>
      <w:color w:val="0000FF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color w:val="FF0000"/>
    </w:r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qFormat/>
    <w:rPr>
      <w:color w:val="0000FF"/>
    </w:rPr>
  </w:style>
  <w:style w:type="character" w:customStyle="1" w:styleId="tw4winPopup">
    <w:name w:val="tw4winPopup"/>
    <w:qFormat/>
    <w:rPr>
      <w:rFonts w:ascii="Courier New" w:hAnsi="Courier New"/>
      <w:color w:val="008000"/>
    </w:rPr>
  </w:style>
  <w:style w:type="character" w:customStyle="1" w:styleId="tw4winJump">
    <w:name w:val="tw4winJump"/>
    <w:qFormat/>
    <w:rPr>
      <w:rFonts w:ascii="Courier New" w:hAnsi="Courier New"/>
      <w:color w:val="008080"/>
    </w:rPr>
  </w:style>
  <w:style w:type="character" w:customStyle="1" w:styleId="tw4winExternal">
    <w:name w:val="tw4winExternal"/>
    <w:qFormat/>
    <w:rPr>
      <w:rFonts w:ascii="Courier New" w:hAnsi="Courier New"/>
      <w:color w:val="808080"/>
    </w:rPr>
  </w:style>
  <w:style w:type="character" w:customStyle="1" w:styleId="10">
    <w:name w:val="标题 1字符"/>
    <w:basedOn w:val="a0"/>
    <w:link w:val="1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30">
    <w:name w:val="标题 3字符"/>
    <w:basedOn w:val="a0"/>
    <w:link w:val="3"/>
    <w:uiPriority w:val="9"/>
    <w:qFormat/>
    <w:rPr>
      <w:rFonts w:asciiTheme="majorHAnsi" w:eastAsiaTheme="majorEastAsia" w:hAnsiTheme="majorHAnsi" w:cstheme="majorBidi"/>
      <w:b/>
      <w:bCs/>
      <w:sz w:val="24"/>
    </w:rPr>
  </w:style>
  <w:style w:type="character" w:customStyle="1" w:styleId="40">
    <w:name w:val="标题 4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iCs/>
      <w:sz w:val="21"/>
    </w:rPr>
  </w:style>
  <w:style w:type="character" w:customStyle="1" w:styleId="50">
    <w:name w:val="标题 5字符"/>
    <w:basedOn w:val="a0"/>
    <w:link w:val="5"/>
    <w:uiPriority w:val="9"/>
    <w:qFormat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60">
    <w:name w:val="标题 6字符"/>
    <w:basedOn w:val="a0"/>
    <w:link w:val="6"/>
    <w:uiPriority w:val="9"/>
    <w:qFormat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70">
    <w:name w:val="标题 7字符"/>
    <w:basedOn w:val="a0"/>
    <w:link w:val="7"/>
    <w:uiPriority w:val="9"/>
    <w:qFormat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字符"/>
    <w:basedOn w:val="a0"/>
    <w:link w:val="8"/>
    <w:uiPriority w:val="9"/>
    <w:qFormat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标题 9字符"/>
    <w:basedOn w:val="a0"/>
    <w:link w:val="9"/>
    <w:uiPriority w:val="9"/>
    <w:qFormat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customStyle="1" w:styleId="af0">
    <w:name w:val="标题字符"/>
    <w:basedOn w:val="a0"/>
    <w:link w:val="af"/>
    <w:uiPriority w:val="10"/>
    <w:qFormat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d">
    <w:name w:val="副标题字符"/>
    <w:basedOn w:val="a0"/>
    <w:link w:val="ac"/>
    <w:uiPriority w:val="11"/>
    <w:qFormat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pPr>
      <w:spacing w:before="200"/>
      <w:ind w:left="360" w:right="360"/>
    </w:pPr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Char1">
    <w:name w:val="明显引用 Char"/>
    <w:basedOn w:val="a0"/>
    <w:link w:val="15"/>
    <w:uiPriority w:val="30"/>
    <w:qFormat/>
    <w:rPr>
      <w:b/>
      <w:bCs/>
      <w:i/>
      <w:iCs/>
    </w:rPr>
  </w:style>
  <w:style w:type="character" w:customStyle="1" w:styleId="16">
    <w:name w:val="不明显强调1"/>
    <w:uiPriority w:val="19"/>
    <w:qFormat/>
    <w:rPr>
      <w:i/>
      <w:iCs/>
    </w:rPr>
  </w:style>
  <w:style w:type="character" w:customStyle="1" w:styleId="17">
    <w:name w:val="明显强调1"/>
    <w:uiPriority w:val="21"/>
    <w:qFormat/>
    <w:rPr>
      <w:b/>
      <w:bCs/>
    </w:rPr>
  </w:style>
  <w:style w:type="character" w:customStyle="1" w:styleId="18">
    <w:name w:val="不明显参考1"/>
    <w:uiPriority w:val="31"/>
    <w:qFormat/>
    <w:rPr>
      <w:smallCaps/>
    </w:rPr>
  </w:style>
  <w:style w:type="character" w:customStyle="1" w:styleId="19">
    <w:name w:val="明显参考1"/>
    <w:uiPriority w:val="32"/>
    <w:qFormat/>
    <w:rPr>
      <w:smallCaps/>
      <w:spacing w:val="5"/>
      <w:u w:val="single"/>
    </w:rPr>
  </w:style>
  <w:style w:type="character" w:customStyle="1" w:styleId="1a">
    <w:name w:val="书籍标题1"/>
    <w:uiPriority w:val="33"/>
    <w:qFormat/>
    <w:rPr>
      <w:i/>
      <w:iCs/>
      <w:smallCaps/>
      <w:spacing w:val="5"/>
    </w:rPr>
  </w:style>
  <w:style w:type="paragraph" w:customStyle="1" w:styleId="1b">
    <w:name w:val="目录标题1"/>
    <w:basedOn w:val="1"/>
    <w:next w:val="a"/>
    <w:uiPriority w:val="39"/>
    <w:unhideWhenUsed/>
    <w:qFormat/>
    <w:pPr>
      <w:outlineLvl w:val="9"/>
    </w:pPr>
  </w:style>
  <w:style w:type="character" w:customStyle="1" w:styleId="Char">
    <w:name w:val="无间隔 Char"/>
    <w:basedOn w:val="a0"/>
    <w:link w:val="12"/>
    <w:uiPriority w:val="1"/>
    <w:qFormat/>
  </w:style>
  <w:style w:type="paragraph" w:customStyle="1" w:styleId="infoblue0">
    <w:name w:val="infoblue"/>
    <w:basedOn w:val="a"/>
    <w:qFormat/>
    <w:pPr>
      <w:spacing w:after="120"/>
      <w:ind w:left="720"/>
    </w:pPr>
    <w:rPr>
      <w:i/>
      <w:color w:val="0000FF"/>
    </w:rPr>
  </w:style>
  <w:style w:type="paragraph" w:customStyle="1" w:styleId="110">
    <w:name w:val="列出段落11"/>
    <w:basedOn w:val="a"/>
    <w:uiPriority w:val="34"/>
    <w:qFormat/>
    <w:pPr>
      <w:ind w:left="720"/>
      <w:contextualSpacing/>
    </w:pPr>
  </w:style>
  <w:style w:type="paragraph" w:customStyle="1" w:styleId="22">
    <w:name w:val="列出段落2"/>
    <w:basedOn w:val="a"/>
    <w:uiPriority w:val="99"/>
    <w:qFormat/>
    <w:pPr>
      <w:ind w:firstLineChars="200" w:firstLine="420"/>
    </w:pPr>
  </w:style>
  <w:style w:type="character" w:customStyle="1" w:styleId="a9">
    <w:name w:val="批注框文本字符"/>
    <w:basedOn w:val="a0"/>
    <w:link w:val="a8"/>
    <w:uiPriority w:val="99"/>
    <w:semiHidden/>
    <w:qFormat/>
    <w:rPr>
      <w:rFonts w:ascii="宋体" w:eastAsia="宋体"/>
      <w:sz w:val="18"/>
      <w:szCs w:val="18"/>
      <w:lang w:eastAsia="en-US" w:bidi="en-US"/>
    </w:rPr>
  </w:style>
  <w:style w:type="paragraph" w:customStyle="1" w:styleId="32">
    <w:name w:val="列出段落3"/>
    <w:basedOn w:val="a"/>
    <w:uiPriority w:val="9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header" Target="header1.xml"/><Relationship Id="rId13" Type="http://schemas.openxmlformats.org/officeDocument/2006/relationships/image" Target="media/image3.tiff"/><Relationship Id="rId14" Type="http://schemas.openxmlformats.org/officeDocument/2006/relationships/image" Target="media/image4.png"/><Relationship Id="rId15" Type="http://schemas.openxmlformats.org/officeDocument/2006/relationships/image" Target="media/image5.jpeg"/><Relationship Id="rId16" Type="http://schemas.openxmlformats.org/officeDocument/2006/relationships/image" Target="media/image6.tiff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Relationship Id="rId2" Type="http://schemas.openxmlformats.org/officeDocument/2006/relationships/image" Target="media/image2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Document%20Template\Office\IT-RUP.CHS\Requirements\Req%20-%20&#36719;&#20214;&#38656;&#27714;&#35268;&#32422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F46A79907862C649B35098D736DC6E67" ma:contentTypeVersion="0" ma:contentTypeDescription="新建文档。" ma:contentTypeScope="" ma:versionID="8becf51da4f3c91fcdb4bbce7d5adee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8f872aa5919130a473c1c9447df8371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567E0-73ED-4A97-8F28-19FA937A5E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1B5085B-C9C6-4FBB-B7FD-BEF090337D6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F733209E-4B1D-460E-BFC4-3B98B1939D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58DA2A04-7169-9844-8127-5EF9DE6F9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D:\Documents\Document Template\Office\IT-RUP.CHS\Requirements\Req - 软件需求规约.dotx</Template>
  <TotalTime>5</TotalTime>
  <Pages>18</Pages>
  <Words>1591</Words>
  <Characters>9071</Characters>
  <Application>Microsoft Macintosh Word</Application>
  <DocSecurity>0</DocSecurity>
  <Lines>75</Lines>
  <Paragraphs>21</Paragraphs>
  <ScaleCrop>false</ScaleCrop>
  <Company>&lt;公司名称&gt;</Company>
  <LinksUpToDate>false</LinksUpToDate>
  <CharactersWithSpaces>10641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软件需求规约</dc:title>
  <dc:subject>&lt;项目名称&gt;</dc:subject>
  <dc:creator>吴伟</dc:creator>
  <cp:lastModifiedBy>Microsoft Office 用户</cp:lastModifiedBy>
  <cp:revision>7</cp:revision>
  <cp:lastPrinted>2017-07-23T06:29:00Z</cp:lastPrinted>
  <dcterms:created xsi:type="dcterms:W3CDTF">2017-09-01T03:43:00Z</dcterms:created>
  <dcterms:modified xsi:type="dcterms:W3CDTF">2017-09-01T08:21:00Z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0x010100F46A79907862C649B35098D736DC6E67</vt:lpwstr>
  </property>
  <property fmtid="{D5CDD505-2E9C-101B-9397-08002B2CF9AE}" pid="3" name="KSOProductBuildVer">
    <vt:lpwstr>2052-10.1.0.6749</vt:lpwstr>
  </property>
</Properties>
</file>